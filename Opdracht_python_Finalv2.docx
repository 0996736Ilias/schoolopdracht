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6944" w14:textId="73215D69" w:rsidR="00D077E9" w:rsidRDefault="00D077E9" w:rsidP="00D70D02"/>
    <w:tbl>
      <w:tblPr>
        <w:tblpPr w:leftFromText="180" w:rightFromText="180" w:vertAnchor="text" w:horzAnchor="margin" w:tblpY="-7"/>
        <w:tblW w:w="9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75"/>
      </w:tblGrid>
      <w:tr w:rsidR="00D077E9" w14:paraId="5613DD21" w14:textId="77777777" w:rsidTr="00DA09B9">
        <w:trPr>
          <w:trHeight w:val="1915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</w:tcPr>
          <w:p w14:paraId="0E65268E" w14:textId="77777777" w:rsidR="00D077E9" w:rsidRDefault="00D077E9" w:rsidP="00D077E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inline distT="0" distB="0" distL="0" distR="0" wp14:anchorId="0EA768F4" wp14:editId="711C3A98">
                      <wp:extent cx="626745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6745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CC176" w14:textId="5BC8F051" w:rsidR="00DA09B9" w:rsidRPr="00AA474E" w:rsidRDefault="00DA09B9" w:rsidP="00AA474E">
                                  <w:pPr>
                                    <w:rPr>
                                      <w:sz w:val="48"/>
                                      <w:szCs w:val="48"/>
                                      <w:lang w:val="en-GB" w:eastAsia="en-GB"/>
                                    </w:rPr>
                                  </w:pPr>
                                  <w:bookmarkStart w:id="0" w:name="_Toc101516686"/>
                                  <w:bookmarkStart w:id="1" w:name="_Toc101518171"/>
                                  <w:bookmarkStart w:id="2" w:name="_Toc101518318"/>
                                  <w:bookmarkStart w:id="3" w:name="_Toc101518329"/>
                                  <w:bookmarkStart w:id="4" w:name="_Toc101518356"/>
                                  <w:bookmarkStart w:id="5" w:name="_Toc101518366"/>
                                  <w:r w:rsidRPr="00AA474E">
                                    <w:rPr>
                                      <w:sz w:val="48"/>
                                      <w:szCs w:val="48"/>
                                      <w:lang w:val="en-GB" w:eastAsia="en-GB"/>
                                    </w:rPr>
                                    <w:t>Software Requirements Specification document for a Public Library System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  <w:p w14:paraId="2866E133" w14:textId="112E7860" w:rsidR="00D077E9" w:rsidRPr="00DA09B9" w:rsidRDefault="00D077E9" w:rsidP="00D077E9">
                                  <w:pPr>
                                    <w:pStyle w:val="Titel"/>
                                    <w:spacing w:after="0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EA768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93.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" filled="f" stroked="f" strokeweight=".5pt">
                      <v:textbox>
                        <w:txbxContent>
                          <w:p w14:paraId="3ECCC176" w14:textId="5BC8F051" w:rsidR="00DA09B9" w:rsidRPr="00AA474E" w:rsidRDefault="00DA09B9" w:rsidP="00AA474E">
                            <w:pPr>
                              <w:rPr>
                                <w:sz w:val="48"/>
                                <w:szCs w:val="48"/>
                                <w:lang w:val="en-GB" w:eastAsia="en-GB"/>
                              </w:rPr>
                            </w:pPr>
                            <w:bookmarkStart w:id="6" w:name="_Toc101516686"/>
                            <w:bookmarkStart w:id="7" w:name="_Toc101518171"/>
                            <w:bookmarkStart w:id="8" w:name="_Toc101518318"/>
                            <w:bookmarkStart w:id="9" w:name="_Toc101518329"/>
                            <w:bookmarkStart w:id="10" w:name="_Toc101518356"/>
                            <w:bookmarkStart w:id="11" w:name="_Toc101518366"/>
                            <w:r w:rsidRPr="00AA474E">
                              <w:rPr>
                                <w:sz w:val="48"/>
                                <w:szCs w:val="48"/>
                                <w:lang w:val="en-GB" w:eastAsia="en-GB"/>
                              </w:rPr>
                              <w:t>Software Requirements Specification document for a Public Library System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14:paraId="2866E133" w14:textId="112E7860" w:rsidR="00D077E9" w:rsidRPr="00DA09B9" w:rsidRDefault="00D077E9" w:rsidP="00D077E9">
                            <w:pPr>
                              <w:pStyle w:val="Titel"/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984C8B0" w14:textId="77777777" w:rsidR="00D077E9" w:rsidRDefault="00D077E9" w:rsidP="00D077E9">
            <w:r>
              <w:rPr>
                <w:noProof/>
                <w:lang w:val="nl-NL" w:eastAsia="nl-NL"/>
              </w:rPr>
              <mc:AlternateContent>
                <mc:Choice Requires="wps">
                  <w:drawing>
                    <wp:inline distT="0" distB="0" distL="0" distR="0" wp14:anchorId="7B760185" wp14:editId="7925342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56571D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A8C17E6" w14:textId="77777777" w:rsidTr="00DA09B9">
        <w:trPr>
          <w:trHeight w:val="7720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</w:tcPr>
          <w:p w14:paraId="531728FB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AD33C13" w14:textId="77777777" w:rsidTr="00DA09B9">
        <w:trPr>
          <w:trHeight w:val="2195"/>
        </w:trPr>
        <w:tc>
          <w:tcPr>
            <w:tcW w:w="997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2691C6D7E7247809D32F41B40E177BC"/>
              </w:placeholder>
            </w:sdtPr>
            <w:sdtEndPr/>
            <w:sdtContent>
              <w:p w14:paraId="2B7DAFEB" w14:textId="30171F69" w:rsidR="00D077E9" w:rsidRDefault="00D077E9" w:rsidP="00D077E9">
                <w:r w:rsidRPr="00D86945">
                  <w:rPr>
                    <w:rStyle w:val="OndertitelChar"/>
                    <w:b w:val="0"/>
                  </w:rPr>
                  <w:fldChar w:fldCharType="begin"/>
                </w:r>
                <w:r w:rsidRPr="00D86945">
                  <w:rPr>
                    <w:rStyle w:val="Ondertitel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OndertitelChar"/>
                    <w:b w:val="0"/>
                  </w:rPr>
                  <w:fldChar w:fldCharType="separate"/>
                </w:r>
                <w:r w:rsidR="00F66925">
                  <w:rPr>
                    <w:rStyle w:val="OndertitelChar"/>
                    <w:b w:val="0"/>
                    <w:noProof/>
                  </w:rPr>
                  <w:t>June 11</w:t>
                </w:r>
                <w:r w:rsidRPr="00D86945">
                  <w:rPr>
                    <w:rStyle w:val="OndertitelChar"/>
                    <w:b w:val="0"/>
                  </w:rPr>
                  <w:fldChar w:fldCharType="end"/>
                </w:r>
              </w:p>
            </w:sdtContent>
          </w:sdt>
          <w:p w14:paraId="0FD28A4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nl-NL" w:eastAsia="nl-NL"/>
              </w:rPr>
              <mc:AlternateContent>
                <mc:Choice Requires="wps">
                  <w:drawing>
                    <wp:inline distT="0" distB="0" distL="0" distR="0" wp14:anchorId="234E276A" wp14:editId="084ADB5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512CE81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B0FEA0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C923B1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7BB031D" w14:textId="58B2794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7759684DBDA4576B356BF5AD60CB00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A09B9">
                  <w:t>I</w:t>
                </w:r>
                <w:r w:rsidR="0011423A">
                  <w:t>lias E</w:t>
                </w:r>
                <w:r w:rsidR="00DA09B9">
                  <w:t>l Bouchtaoui</w:t>
                </w:r>
                <w:r w:rsidR="0064401C">
                  <w:t xml:space="preserve"> 0996736</w:t>
                </w:r>
              </w:sdtContent>
            </w:sdt>
          </w:p>
          <w:p w14:paraId="2C73355F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5846319" w14:textId="77777777" w:rsidR="00AA474E" w:rsidRDefault="00DA09B9">
      <w:pPr>
        <w:pStyle w:val="Kopvaninhoudsopgave"/>
      </w:pP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en-US" w:eastAsia="en-US"/>
        </w:rPr>
        <w:id w:val="-20115169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A642A2" w14:textId="1CF026CF" w:rsidR="00ED202E" w:rsidRDefault="00ED202E">
          <w:pPr>
            <w:pStyle w:val="Kopvaninhoudsopgave"/>
          </w:pPr>
          <w:r>
            <w:t>Table of Contents</w:t>
          </w:r>
        </w:p>
        <w:p w14:paraId="29488644" w14:textId="77777777" w:rsidR="0064401C" w:rsidRDefault="00ED202E">
          <w:pPr>
            <w:pStyle w:val="Inhopg1"/>
            <w:tabs>
              <w:tab w:val="left" w:pos="560"/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63547" w:history="1">
            <w:r w:rsidR="0064401C" w:rsidRPr="00FF70A5">
              <w:rPr>
                <w:rStyle w:val="Hyperlink"/>
                <w:noProof/>
              </w:rPr>
              <w:t>1.</w:t>
            </w:r>
            <w:r w:rsidR="0064401C">
              <w:rPr>
                <w:b w:val="0"/>
                <w:noProof/>
                <w:color w:val="auto"/>
                <w:sz w:val="22"/>
                <w:lang w:val="nl-NL" w:eastAsia="nl-NL"/>
              </w:rPr>
              <w:tab/>
            </w:r>
            <w:r w:rsidR="0064401C" w:rsidRPr="00FF70A5">
              <w:rPr>
                <w:rStyle w:val="Hyperlink"/>
                <w:noProof/>
              </w:rPr>
              <w:t>INTRODUCTION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_Toc101563547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3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5E53A429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48" w:history="1">
            <w:r w:rsidR="0064401C" w:rsidRPr="00FF70A5">
              <w:rPr>
                <w:rStyle w:val="Hyperlink"/>
                <w:noProof/>
              </w:rPr>
              <w:t>PURPOSE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_Toc101563548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3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49CDA158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49" w:history="1">
            <w:r w:rsidR="0064401C" w:rsidRPr="00FF70A5">
              <w:rPr>
                <w:rStyle w:val="Hyperlink"/>
                <w:noProof/>
              </w:rPr>
              <w:t>DOCUMENT CONVENTIONS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_Toc101563549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3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70B38EBF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0" w:history="1">
            <w:r w:rsidR="0064401C" w:rsidRPr="00FF70A5">
              <w:rPr>
                <w:rStyle w:val="Hyperlink"/>
                <w:noProof/>
              </w:rPr>
              <w:t>INTENDED AUDIENCE AND READING SUGGESTIONS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_Toc101563550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3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3378372A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1" w:history="1">
            <w:r w:rsidR="0064401C" w:rsidRPr="00FF70A5">
              <w:rPr>
                <w:rStyle w:val="Hyperlink"/>
                <w:noProof/>
              </w:rPr>
              <w:t>PROJECT SCOPE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_Toc101563551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3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25E910D0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2" w:history="1">
            <w:r w:rsidR="0064401C" w:rsidRPr="00FF70A5">
              <w:rPr>
                <w:rStyle w:val="Hyperlink"/>
                <w:noProof/>
              </w:rPr>
              <w:t>REFERENCES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_Toc101563552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4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7936CB22" w14:textId="77777777" w:rsidR="0064401C" w:rsidRDefault="0098411B">
          <w:pPr>
            <w:pStyle w:val="Inhopg1"/>
            <w:tabs>
              <w:tab w:val="left" w:pos="560"/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3" w:history="1">
            <w:r w:rsidR="0064401C" w:rsidRPr="00FF70A5">
              <w:rPr>
                <w:rStyle w:val="Hyperlink"/>
                <w:noProof/>
              </w:rPr>
              <w:t>2.</w:t>
            </w:r>
            <w:r w:rsidR="0064401C">
              <w:rPr>
                <w:b w:val="0"/>
                <w:noProof/>
                <w:color w:val="auto"/>
                <w:sz w:val="22"/>
                <w:lang w:val="nl-NL" w:eastAsia="nl-NL"/>
              </w:rPr>
              <w:tab/>
            </w:r>
            <w:r w:rsidR="0064401C" w:rsidRPr="00FF70A5">
              <w:rPr>
                <w:rStyle w:val="Hyperlink"/>
                <w:noProof/>
              </w:rPr>
              <w:t>OVERALL DESCRIPTION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_Toc101563553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4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461BD3CF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4" w:history="1">
            <w:r w:rsidR="0064401C" w:rsidRPr="00FF70A5">
              <w:rPr>
                <w:rStyle w:val="Hyperlink"/>
                <w:noProof/>
              </w:rPr>
              <w:t>PRODUCT PERSPECTIVE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_Toc101563554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4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34997ACD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5" w:history="1">
            <w:r w:rsidR="0064401C" w:rsidRPr="00FF70A5">
              <w:rPr>
                <w:rStyle w:val="Hyperlink"/>
                <w:noProof/>
              </w:rPr>
              <w:t>PLS REQUIREMENST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_Toc101563555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5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7F08D2B3" w14:textId="77777777" w:rsidR="0064401C" w:rsidRDefault="0098411B">
          <w:pPr>
            <w:pStyle w:val="Inhopg3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6" w:history="1">
            <w:r w:rsidR="0064401C" w:rsidRPr="00FF70A5">
              <w:rPr>
                <w:rStyle w:val="Hyperlink"/>
                <w:noProof/>
              </w:rPr>
              <w:t>Administrator requirements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_Toc101563556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5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10882121" w14:textId="77777777" w:rsidR="0064401C" w:rsidRDefault="0098411B">
          <w:pPr>
            <w:pStyle w:val="Inhopg3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7" w:history="1">
            <w:r w:rsidR="0064401C" w:rsidRPr="00FF70A5">
              <w:rPr>
                <w:rStyle w:val="Hyperlink"/>
                <w:noProof/>
              </w:rPr>
              <w:t>Member requirements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_Toc101563557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6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516BAB74" w14:textId="77777777" w:rsidR="0064401C" w:rsidRDefault="0098411B">
          <w:pPr>
            <w:pStyle w:val="Inhopg3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8" w:history="1">
            <w:r w:rsidR="0064401C" w:rsidRPr="00FF70A5">
              <w:rPr>
                <w:rStyle w:val="Hyperlink"/>
                <w:noProof/>
              </w:rPr>
              <w:t>System requirements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_Toc101563558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6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2A9D7163" w14:textId="77777777" w:rsidR="0064401C" w:rsidRDefault="0098411B">
          <w:pPr>
            <w:pStyle w:val="Inhopg3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59" w:history="1">
            <w:r w:rsidR="0064401C" w:rsidRPr="00FF70A5">
              <w:rPr>
                <w:rStyle w:val="Hyperlink"/>
                <w:noProof/>
              </w:rPr>
              <w:t>Other requirements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_Toc101563559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7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75139A2F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0" w:history="1">
            <w:r w:rsidR="0064401C" w:rsidRPr="00FF70A5">
              <w:rPr>
                <w:rStyle w:val="Hyperlink"/>
                <w:noProof/>
              </w:rPr>
              <w:t>OPERATING ENVIRONMENT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_Toc101563560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8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0C0EF843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1" w:history="1">
            <w:r w:rsidR="0064401C" w:rsidRPr="00FF70A5">
              <w:rPr>
                <w:rStyle w:val="Hyperlink"/>
                <w:noProof/>
              </w:rPr>
              <w:t>DESIGN and IMPLEMENTATION CONSTRAINTS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_Toc101563561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8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3556C721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2" w:history="1">
            <w:r w:rsidR="0064401C" w:rsidRPr="00FF70A5">
              <w:rPr>
                <w:rStyle w:val="Hyperlink"/>
                <w:noProof/>
              </w:rPr>
              <w:t>PRODUCT FEATURES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_Toc101563562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8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5D221DF2" w14:textId="77777777" w:rsidR="0064401C" w:rsidRDefault="0098411B">
          <w:pPr>
            <w:pStyle w:val="Inhopg1"/>
            <w:tabs>
              <w:tab w:val="left" w:pos="560"/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3" w:history="1">
            <w:r w:rsidR="0064401C" w:rsidRPr="00FF70A5">
              <w:rPr>
                <w:rStyle w:val="Hyperlink"/>
                <w:noProof/>
              </w:rPr>
              <w:t>3.</w:t>
            </w:r>
            <w:r w:rsidR="0064401C">
              <w:rPr>
                <w:b w:val="0"/>
                <w:noProof/>
                <w:color w:val="auto"/>
                <w:sz w:val="22"/>
                <w:lang w:val="nl-NL" w:eastAsia="nl-NL"/>
              </w:rPr>
              <w:tab/>
            </w:r>
            <w:r w:rsidR="0064401C" w:rsidRPr="00FF70A5">
              <w:rPr>
                <w:rStyle w:val="Hyperlink"/>
                <w:noProof/>
              </w:rPr>
              <w:t>INTERFACE REQUIREMENTS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_Toc101563563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12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00E3A868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4" w:history="1">
            <w:r w:rsidR="0064401C" w:rsidRPr="00FF70A5">
              <w:rPr>
                <w:rStyle w:val="Hyperlink"/>
                <w:noProof/>
              </w:rPr>
              <w:t>USER INTERFACES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_Toc101563564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12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38C048F1" w14:textId="77777777" w:rsidR="0064401C" w:rsidRDefault="0098411B">
          <w:pPr>
            <w:pStyle w:val="Inhopg1"/>
            <w:tabs>
              <w:tab w:val="left" w:pos="560"/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5" w:history="1">
            <w:r w:rsidR="0064401C" w:rsidRPr="00FF70A5">
              <w:rPr>
                <w:rStyle w:val="Hyperlink"/>
                <w:noProof/>
              </w:rPr>
              <w:t>4.</w:t>
            </w:r>
            <w:r w:rsidR="0064401C">
              <w:rPr>
                <w:b w:val="0"/>
                <w:noProof/>
                <w:color w:val="auto"/>
                <w:sz w:val="22"/>
                <w:lang w:val="nl-NL" w:eastAsia="nl-NL"/>
              </w:rPr>
              <w:tab/>
            </w:r>
            <w:r w:rsidR="0064401C" w:rsidRPr="00FF70A5">
              <w:rPr>
                <w:rStyle w:val="Hyperlink"/>
                <w:noProof/>
              </w:rPr>
              <w:t>USER MANUAL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_Toc101563565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12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43BB1101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6" w:history="1">
            <w:r w:rsidR="0064401C" w:rsidRPr="00FF70A5">
              <w:rPr>
                <w:rStyle w:val="Hyperlink"/>
                <w:noProof/>
              </w:rPr>
              <w:t>System Requirements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_Toc101563566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12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7A88354B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7" w:history="1">
            <w:r w:rsidR="0064401C" w:rsidRPr="00FF70A5">
              <w:rPr>
                <w:rStyle w:val="Hyperlink"/>
                <w:noProof/>
              </w:rPr>
              <w:t>Working with the PLS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_Toc101563567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12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56716798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8" w:history="1">
            <w:r w:rsidR="0064401C" w:rsidRPr="00FF70A5">
              <w:rPr>
                <w:rStyle w:val="Hyperlink"/>
                <w:noProof/>
              </w:rPr>
              <w:t>Starting the program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_Toc101563568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13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57A01B0B" w14:textId="77777777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69" w:history="1">
            <w:r w:rsidR="0064401C" w:rsidRPr="00FF70A5">
              <w:rPr>
                <w:rStyle w:val="Hyperlink"/>
                <w:noProof/>
              </w:rPr>
              <w:t>Admin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_Toc101563569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13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343A5342" w14:textId="2BB7E9A1" w:rsidR="0064401C" w:rsidRDefault="0098411B">
          <w:pPr>
            <w:pStyle w:val="Inhopg2"/>
            <w:tabs>
              <w:tab w:val="right" w:leader="dot" w:pos="10790"/>
            </w:tabs>
            <w:rPr>
              <w:b w:val="0"/>
              <w:noProof/>
              <w:color w:val="auto"/>
              <w:sz w:val="22"/>
              <w:lang w:val="nl-NL" w:eastAsia="nl-NL"/>
            </w:rPr>
          </w:pPr>
          <w:hyperlink w:anchor="_Toc101563570" w:history="1">
            <w:r w:rsidR="00F66925">
              <w:rPr>
                <w:rStyle w:val="Hyperlink"/>
                <w:noProof/>
              </w:rPr>
              <w:t>Member</w:t>
            </w:r>
            <w:r w:rsidR="0064401C">
              <w:rPr>
                <w:noProof/>
                <w:webHidden/>
              </w:rPr>
              <w:tab/>
            </w:r>
            <w:r w:rsidR="0064401C">
              <w:rPr>
                <w:noProof/>
                <w:webHidden/>
              </w:rPr>
              <w:fldChar w:fldCharType="begin"/>
            </w:r>
            <w:r w:rsidR="0064401C">
              <w:rPr>
                <w:noProof/>
                <w:webHidden/>
              </w:rPr>
              <w:instrText xml:space="preserve"> PAGEREF _Toc101563570 \h </w:instrText>
            </w:r>
            <w:r w:rsidR="0064401C">
              <w:rPr>
                <w:noProof/>
                <w:webHidden/>
              </w:rPr>
            </w:r>
            <w:r w:rsidR="0064401C">
              <w:rPr>
                <w:noProof/>
                <w:webHidden/>
              </w:rPr>
              <w:fldChar w:fldCharType="separate"/>
            </w:r>
            <w:r w:rsidR="0064401C">
              <w:rPr>
                <w:noProof/>
                <w:webHidden/>
              </w:rPr>
              <w:t>17</w:t>
            </w:r>
            <w:r w:rsidR="0064401C">
              <w:rPr>
                <w:noProof/>
                <w:webHidden/>
              </w:rPr>
              <w:fldChar w:fldCharType="end"/>
            </w:r>
          </w:hyperlink>
        </w:p>
        <w:p w14:paraId="75570E53" w14:textId="4481DBB0" w:rsidR="00ED202E" w:rsidRDefault="00ED202E">
          <w:r>
            <w:rPr>
              <w:bCs/>
            </w:rPr>
            <w:fldChar w:fldCharType="end"/>
          </w:r>
        </w:p>
      </w:sdtContent>
    </w:sdt>
    <w:p w14:paraId="74B49870" w14:textId="7156956A" w:rsidR="00D077E9" w:rsidRDefault="00D077E9">
      <w:pPr>
        <w:spacing w:after="200"/>
      </w:pPr>
      <w:r>
        <w:br w:type="page"/>
      </w:r>
    </w:p>
    <w:p w14:paraId="4F490456" w14:textId="37728D1F" w:rsidR="00D077E9" w:rsidRDefault="00DA09B9" w:rsidP="006A5C96">
      <w:pPr>
        <w:pStyle w:val="Kop1"/>
        <w:numPr>
          <w:ilvl w:val="0"/>
          <w:numId w:val="4"/>
        </w:numPr>
      </w:pPr>
      <w:bookmarkStart w:id="12" w:name="_Toc101563547"/>
      <w:r w:rsidRPr="00556293">
        <w:lastRenderedPageBreak/>
        <w:t>INTRODUCTION</w:t>
      </w:r>
      <w:bookmarkEnd w:id="12"/>
    </w:p>
    <w:p w14:paraId="6547A319" w14:textId="77777777" w:rsidR="00DA09B9" w:rsidRDefault="00DA09B9" w:rsidP="00DA09B9">
      <w:pPr>
        <w:pStyle w:val="Kop11"/>
        <w:numPr>
          <w:ilvl w:val="0"/>
          <w:numId w:val="0"/>
        </w:numPr>
        <w:ind w:left="432" w:hanging="432"/>
      </w:pPr>
    </w:p>
    <w:p w14:paraId="5E3425A0" w14:textId="63F1E0E7" w:rsidR="00DA09B9" w:rsidRDefault="00DA09B9" w:rsidP="008A5AA5">
      <w:pPr>
        <w:pStyle w:val="Kop2"/>
      </w:pPr>
      <w:bookmarkStart w:id="13" w:name="_Toc101563548"/>
      <w:r>
        <w:t>PURPOSE</w:t>
      </w:r>
      <w:bookmarkEnd w:id="13"/>
    </w:p>
    <w:p w14:paraId="55D586FB" w14:textId="77777777" w:rsidR="00C34221" w:rsidRDefault="00C34221" w:rsidP="00C34221">
      <w:pPr>
        <w:pStyle w:val="Content"/>
      </w:pPr>
      <w:r>
        <w:t>The purpose of the PLS management system is to ease book loan management of a library.</w:t>
      </w:r>
    </w:p>
    <w:p w14:paraId="6B2CDA54" w14:textId="35FC4A7A" w:rsidR="0087605E" w:rsidRDefault="0087605E" w:rsidP="00DF027C"/>
    <w:p w14:paraId="2AC20B47" w14:textId="55081506" w:rsidR="00DA09B9" w:rsidRDefault="00DA09B9" w:rsidP="008A5AA5">
      <w:pPr>
        <w:pStyle w:val="Kop2"/>
      </w:pPr>
      <w:bookmarkStart w:id="14" w:name="_Toc101563549"/>
      <w:r w:rsidRPr="008A5AA5">
        <w:t>DOCUMENT</w:t>
      </w:r>
      <w:r w:rsidRPr="00DA09B9">
        <w:t xml:space="preserve"> CONVENTIONS</w:t>
      </w:r>
      <w:bookmarkEnd w:id="14"/>
    </w:p>
    <w:p w14:paraId="36390B26" w14:textId="312CFFB9" w:rsidR="00E9699B" w:rsidRDefault="00E9699B" w:rsidP="00E9699B">
      <w:pPr>
        <w:pStyle w:val="Content"/>
      </w:pPr>
      <w:r>
        <w:t xml:space="preserve">This document uses the following conventions. </w:t>
      </w:r>
    </w:p>
    <w:p w14:paraId="456D8AA5" w14:textId="12FA639A" w:rsidR="00E9699B" w:rsidRDefault="00E9699B" w:rsidP="00E9699B">
      <w:pPr>
        <w:pStyle w:val="Conten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8371"/>
      </w:tblGrid>
      <w:tr w:rsidR="00E9699B" w14:paraId="077E56EB" w14:textId="77777777" w:rsidTr="00E9699B">
        <w:tc>
          <w:tcPr>
            <w:tcW w:w="1555" w:type="dxa"/>
          </w:tcPr>
          <w:p w14:paraId="4D59FC9C" w14:textId="0648C8B4" w:rsidR="00E9699B" w:rsidRDefault="00E9699B" w:rsidP="00E9699B">
            <w:pPr>
              <w:pStyle w:val="Content"/>
            </w:pPr>
            <w:r w:rsidRPr="008A65AB">
              <w:t>Admin</w:t>
            </w:r>
          </w:p>
        </w:tc>
        <w:tc>
          <w:tcPr>
            <w:tcW w:w="8371" w:type="dxa"/>
          </w:tcPr>
          <w:p w14:paraId="103CCC82" w14:textId="5BE6C6B6" w:rsidR="00E9699B" w:rsidRDefault="00E9699B" w:rsidP="00E9699B">
            <w:pPr>
              <w:pStyle w:val="Content"/>
            </w:pPr>
            <w:r w:rsidRPr="008A65AB">
              <w:t>Administrator</w:t>
            </w:r>
          </w:p>
        </w:tc>
      </w:tr>
      <w:tr w:rsidR="00E9699B" w14:paraId="41F4622B" w14:textId="77777777" w:rsidTr="00E9699B">
        <w:tc>
          <w:tcPr>
            <w:tcW w:w="1555" w:type="dxa"/>
          </w:tcPr>
          <w:p w14:paraId="14D937FC" w14:textId="3E4FF15E" w:rsidR="00E9699B" w:rsidRDefault="00E9699B" w:rsidP="00E9699B">
            <w:pPr>
              <w:pStyle w:val="Content"/>
            </w:pPr>
            <w:r w:rsidRPr="008A65AB">
              <w:t>CSV</w:t>
            </w:r>
          </w:p>
        </w:tc>
        <w:tc>
          <w:tcPr>
            <w:tcW w:w="8371" w:type="dxa"/>
          </w:tcPr>
          <w:p w14:paraId="6C458461" w14:textId="0C9EDFA8" w:rsidR="00E9699B" w:rsidRDefault="00E9699B" w:rsidP="00E9699B">
            <w:pPr>
              <w:pStyle w:val="Content"/>
            </w:pPr>
            <w:r w:rsidRPr="008A65AB">
              <w:t>Comma Separated Value</w:t>
            </w:r>
          </w:p>
        </w:tc>
      </w:tr>
      <w:tr w:rsidR="00E9699B" w14:paraId="0FDB56E5" w14:textId="77777777" w:rsidTr="00E9699B">
        <w:tc>
          <w:tcPr>
            <w:tcW w:w="1555" w:type="dxa"/>
          </w:tcPr>
          <w:p w14:paraId="5766D8DF" w14:textId="70226DC1" w:rsidR="00E9699B" w:rsidRDefault="00E9699B" w:rsidP="00E9699B">
            <w:pPr>
              <w:pStyle w:val="Content"/>
            </w:pPr>
            <w:r w:rsidRPr="008A65AB">
              <w:t>JSON</w:t>
            </w:r>
          </w:p>
        </w:tc>
        <w:tc>
          <w:tcPr>
            <w:tcW w:w="8371" w:type="dxa"/>
          </w:tcPr>
          <w:p w14:paraId="1F9AC745" w14:textId="680A8043" w:rsidR="00E9699B" w:rsidRDefault="00E9699B" w:rsidP="00E9699B">
            <w:pPr>
              <w:pStyle w:val="Content"/>
            </w:pPr>
            <w:r w:rsidRPr="008A65AB">
              <w:t>JavaScript Object Notation</w:t>
            </w:r>
          </w:p>
        </w:tc>
      </w:tr>
      <w:tr w:rsidR="00E9699B" w14:paraId="4139230A" w14:textId="77777777" w:rsidTr="00E9699B">
        <w:tc>
          <w:tcPr>
            <w:tcW w:w="1555" w:type="dxa"/>
          </w:tcPr>
          <w:p w14:paraId="6CA144D6" w14:textId="1BEB8A24" w:rsidR="00E9699B" w:rsidRDefault="00E9699B" w:rsidP="00E9699B">
            <w:pPr>
              <w:pStyle w:val="Content"/>
            </w:pPr>
            <w:r w:rsidRPr="008A65AB">
              <w:t xml:space="preserve">PLS </w:t>
            </w:r>
          </w:p>
        </w:tc>
        <w:tc>
          <w:tcPr>
            <w:tcW w:w="8371" w:type="dxa"/>
          </w:tcPr>
          <w:p w14:paraId="01DAC80C" w14:textId="25E8C14C" w:rsidR="00E9699B" w:rsidRDefault="00E9699B" w:rsidP="00E9699B">
            <w:pPr>
              <w:pStyle w:val="Content"/>
            </w:pPr>
            <w:r w:rsidRPr="008A65AB">
              <w:t>Public Library System</w:t>
            </w:r>
          </w:p>
        </w:tc>
      </w:tr>
      <w:tr w:rsidR="00E9699B" w14:paraId="512A9E19" w14:textId="77777777" w:rsidTr="00E9699B">
        <w:tc>
          <w:tcPr>
            <w:tcW w:w="1555" w:type="dxa"/>
          </w:tcPr>
          <w:p w14:paraId="480216B1" w14:textId="4E8787ED" w:rsidR="00E9699B" w:rsidRDefault="00E9699B" w:rsidP="00E9699B">
            <w:pPr>
              <w:pStyle w:val="Content"/>
            </w:pPr>
            <w:r w:rsidRPr="008A65AB">
              <w:t xml:space="preserve">RAM </w:t>
            </w:r>
          </w:p>
        </w:tc>
        <w:tc>
          <w:tcPr>
            <w:tcW w:w="8371" w:type="dxa"/>
          </w:tcPr>
          <w:p w14:paraId="132D6FE7" w14:textId="4DE8F19C" w:rsidR="00E9699B" w:rsidRDefault="00E9699B" w:rsidP="00E9699B">
            <w:pPr>
              <w:pStyle w:val="Content"/>
            </w:pPr>
            <w:r w:rsidRPr="008A65AB">
              <w:t>Random Access memory</w:t>
            </w:r>
          </w:p>
        </w:tc>
      </w:tr>
      <w:tr w:rsidR="00E9699B" w14:paraId="62A6089D" w14:textId="77777777" w:rsidTr="00E9699B">
        <w:tc>
          <w:tcPr>
            <w:tcW w:w="1555" w:type="dxa"/>
          </w:tcPr>
          <w:p w14:paraId="6B001339" w14:textId="3AD04ECD" w:rsidR="00E9699B" w:rsidRDefault="00E9699B" w:rsidP="00E9699B">
            <w:pPr>
              <w:pStyle w:val="Content"/>
            </w:pPr>
            <w:r w:rsidRPr="008A65AB">
              <w:t>UML</w:t>
            </w:r>
          </w:p>
        </w:tc>
        <w:tc>
          <w:tcPr>
            <w:tcW w:w="8371" w:type="dxa"/>
          </w:tcPr>
          <w:p w14:paraId="7CEE725B" w14:textId="0198325D" w:rsidR="00E9699B" w:rsidRDefault="001A4BB5" w:rsidP="00E9699B">
            <w:pPr>
              <w:pStyle w:val="Content"/>
            </w:pPr>
            <w:r w:rsidRPr="001A4BB5">
              <w:t>Unified Modeling Language</w:t>
            </w:r>
          </w:p>
        </w:tc>
      </w:tr>
      <w:tr w:rsidR="00D31074" w14:paraId="4D836667" w14:textId="77777777" w:rsidTr="00E9699B">
        <w:tc>
          <w:tcPr>
            <w:tcW w:w="1555" w:type="dxa"/>
          </w:tcPr>
          <w:p w14:paraId="35FE6807" w14:textId="2ABE78BB" w:rsidR="00D31074" w:rsidRPr="008A65AB" w:rsidRDefault="00D31074" w:rsidP="00E9699B">
            <w:pPr>
              <w:pStyle w:val="Content"/>
            </w:pPr>
            <w:proofErr w:type="spellStart"/>
            <w:r w:rsidRPr="00D31074">
              <w:t>MoSCoW</w:t>
            </w:r>
            <w:proofErr w:type="spellEnd"/>
          </w:p>
        </w:tc>
        <w:tc>
          <w:tcPr>
            <w:tcW w:w="8371" w:type="dxa"/>
          </w:tcPr>
          <w:p w14:paraId="7BE9A59D" w14:textId="1C5DC536" w:rsidR="00D31074" w:rsidRPr="001A4BB5" w:rsidRDefault="006D7B4D" w:rsidP="00E9699B">
            <w:pPr>
              <w:pStyle w:val="Content"/>
            </w:pPr>
            <w:r w:rsidRPr="006D7B4D">
              <w:t>Must Have, Should Have, Could Have</w:t>
            </w:r>
          </w:p>
        </w:tc>
      </w:tr>
    </w:tbl>
    <w:p w14:paraId="2ACBD92C" w14:textId="77777777" w:rsidR="00E9699B" w:rsidRDefault="00E9699B" w:rsidP="00E9699B">
      <w:pPr>
        <w:pStyle w:val="Content"/>
      </w:pPr>
    </w:p>
    <w:p w14:paraId="2550757E" w14:textId="77777777" w:rsidR="00872FAC" w:rsidRDefault="00872FAC" w:rsidP="00E9699B">
      <w:pPr>
        <w:pStyle w:val="Content"/>
      </w:pPr>
    </w:p>
    <w:p w14:paraId="00AAE269" w14:textId="35C8CF98" w:rsidR="00E9699B" w:rsidRDefault="00E9699B" w:rsidP="00556293">
      <w:pPr>
        <w:pStyle w:val="Kop2"/>
      </w:pPr>
      <w:bookmarkStart w:id="15" w:name="_Toc101563550"/>
      <w:r w:rsidRPr="001F0D82">
        <w:t>INTENDED AUDIENCE AND READING SUGGESTIONS</w:t>
      </w:r>
      <w:bookmarkEnd w:id="15"/>
    </w:p>
    <w:p w14:paraId="77E4A25B" w14:textId="616C0099" w:rsidR="00E9699B" w:rsidRDefault="00E9699B" w:rsidP="00E9699B">
      <w:pPr>
        <w:pStyle w:val="Content"/>
      </w:pPr>
      <w:r>
        <w:t xml:space="preserve">This project is a prototype for </w:t>
      </w:r>
      <w:r w:rsidR="001F0D82" w:rsidRPr="008A65AB">
        <w:t>Public Library System,</w:t>
      </w:r>
      <w:r w:rsidR="001F0D82">
        <w:t xml:space="preserve"> </w:t>
      </w:r>
      <w:r>
        <w:t xml:space="preserve">and it is restricted within the college premises. This has been implemented under the guidance of </w:t>
      </w:r>
      <w:r w:rsidR="00391C39">
        <w:t xml:space="preserve">a </w:t>
      </w:r>
      <w:r>
        <w:t xml:space="preserve">college. This project is useful for the </w:t>
      </w:r>
      <w:r w:rsidR="001F0D82">
        <w:t>PLS</w:t>
      </w:r>
      <w:r>
        <w:t xml:space="preserve"> management team and as well as to the </w:t>
      </w:r>
      <w:r w:rsidR="00F66925">
        <w:t>Member</w:t>
      </w:r>
      <w:r w:rsidR="001F0D82">
        <w:t>s</w:t>
      </w:r>
      <w:r>
        <w:t>.</w:t>
      </w:r>
    </w:p>
    <w:p w14:paraId="19358368" w14:textId="77777777" w:rsidR="00E9699B" w:rsidRDefault="00E9699B" w:rsidP="00E9699B">
      <w:pPr>
        <w:pStyle w:val="Content"/>
      </w:pPr>
    </w:p>
    <w:p w14:paraId="173A1E0D" w14:textId="77777777" w:rsidR="00872FAC" w:rsidRDefault="00872FAC" w:rsidP="00E9699B">
      <w:pPr>
        <w:pStyle w:val="Content"/>
      </w:pPr>
    </w:p>
    <w:p w14:paraId="34FEFA7C" w14:textId="2A791D94" w:rsidR="00E9699B" w:rsidRDefault="00E9699B" w:rsidP="00556293">
      <w:pPr>
        <w:pStyle w:val="Kop2"/>
      </w:pPr>
      <w:bookmarkStart w:id="16" w:name="_Toc101563551"/>
      <w:r>
        <w:t>PROJECT SCOPE</w:t>
      </w:r>
      <w:bookmarkEnd w:id="16"/>
    </w:p>
    <w:p w14:paraId="692B26FC" w14:textId="77777777" w:rsidR="0038055C" w:rsidRDefault="0038055C" w:rsidP="0038055C">
      <w:pPr>
        <w:pStyle w:val="Content"/>
      </w:pPr>
      <w:r w:rsidRPr="00F15C95">
        <w:t xml:space="preserve">This assignment consists of the design and implementation of a Public Library System, which will be called PLS, afterward. The required functionalities of the system are according to the descriptions provided in this document, which might be slightly different from a real public library system; rather, these functionalities are defined according to the course intended learning outcome and assessment objectives. Such a library system usually involves a </w:t>
      </w:r>
      <w:r w:rsidRPr="00F15C95">
        <w:lastRenderedPageBreak/>
        <w:t xml:space="preserve">database, but here the assignment is limited to storing data in RAM and files. The system will consist of a console based (textual) interface that gives access to all functions of the system. </w:t>
      </w:r>
    </w:p>
    <w:p w14:paraId="22F72B9B" w14:textId="77777777" w:rsidR="001956A0" w:rsidRDefault="001956A0" w:rsidP="0038055C">
      <w:pPr>
        <w:pStyle w:val="Content"/>
      </w:pPr>
    </w:p>
    <w:p w14:paraId="00BA1742" w14:textId="395D6543" w:rsidR="00872FAC" w:rsidRDefault="00872FAC" w:rsidP="00872FAC">
      <w:pPr>
        <w:pStyle w:val="Content"/>
      </w:pPr>
      <w:r>
        <w:t xml:space="preserve">Only the first three of the </w:t>
      </w:r>
      <w:r w:rsidRPr="00F15C95">
        <w:t>SDLC Phases</w:t>
      </w:r>
      <w:r>
        <w:t xml:space="preserve"> are </w:t>
      </w:r>
      <w:r w:rsidR="008833D0">
        <w:t xml:space="preserve">covered </w:t>
      </w:r>
      <w:r w:rsidR="00AE2C32">
        <w:t>and should</w:t>
      </w:r>
      <w:r>
        <w:t xml:space="preserve"> be worked out.</w:t>
      </w:r>
    </w:p>
    <w:p w14:paraId="7E1AE93C" w14:textId="77777777" w:rsidR="00872FAC" w:rsidRPr="00F15C95" w:rsidRDefault="00872FAC" w:rsidP="00872FAC">
      <w:pPr>
        <w:pStyle w:val="Content"/>
      </w:pPr>
    </w:p>
    <w:p w14:paraId="69728DB8" w14:textId="77777777" w:rsidR="00872FAC" w:rsidRPr="00F15C95" w:rsidRDefault="00872FAC" w:rsidP="00EC0F85">
      <w:pPr>
        <w:pStyle w:val="Content"/>
        <w:numPr>
          <w:ilvl w:val="0"/>
          <w:numId w:val="9"/>
        </w:numPr>
      </w:pPr>
      <w:r w:rsidRPr="00F15C95">
        <w:t>Requirement gathering and analysis</w:t>
      </w:r>
    </w:p>
    <w:p w14:paraId="6AB3B903" w14:textId="77777777" w:rsidR="00872FAC" w:rsidRPr="00F15C95" w:rsidRDefault="00872FAC" w:rsidP="00EC0F85">
      <w:pPr>
        <w:pStyle w:val="Content"/>
        <w:numPr>
          <w:ilvl w:val="0"/>
          <w:numId w:val="9"/>
        </w:numPr>
      </w:pPr>
      <w:r w:rsidRPr="00F15C95">
        <w:t>Design</w:t>
      </w:r>
    </w:p>
    <w:p w14:paraId="0BCD9AE2" w14:textId="77777777" w:rsidR="00872FAC" w:rsidRPr="00F15C95" w:rsidRDefault="00872FAC" w:rsidP="00EC0F85">
      <w:pPr>
        <w:pStyle w:val="Content"/>
        <w:numPr>
          <w:ilvl w:val="0"/>
          <w:numId w:val="9"/>
        </w:numPr>
      </w:pPr>
      <w:r w:rsidRPr="00F15C95">
        <w:t>Implementation or coding</w:t>
      </w:r>
    </w:p>
    <w:p w14:paraId="687EEF5F" w14:textId="77777777" w:rsidR="008819ED" w:rsidRDefault="008819ED" w:rsidP="0038055C">
      <w:pPr>
        <w:pStyle w:val="Content"/>
      </w:pPr>
    </w:p>
    <w:p w14:paraId="371A22E9" w14:textId="128DC7C2" w:rsidR="00872FAC" w:rsidRPr="00F15C95" w:rsidRDefault="008833D0" w:rsidP="0038055C">
      <w:pPr>
        <w:pStyle w:val="Content"/>
      </w:pPr>
      <w:r>
        <w:t xml:space="preserve">The </w:t>
      </w:r>
      <w:r w:rsidR="008819ED">
        <w:t xml:space="preserve">whole issue of the security is left out of scope unless </w:t>
      </w:r>
      <w:r w:rsidR="00282A59">
        <w:t xml:space="preserve">explicitly stated out elsewhere in this document. </w:t>
      </w:r>
    </w:p>
    <w:p w14:paraId="4CF8358C" w14:textId="77777777" w:rsidR="0038055C" w:rsidRPr="0038055C" w:rsidRDefault="0038055C" w:rsidP="0038055C">
      <w:pPr>
        <w:pStyle w:val="Content"/>
      </w:pPr>
    </w:p>
    <w:p w14:paraId="34DC2863" w14:textId="77777777" w:rsidR="00E9699B" w:rsidRDefault="00E9699B" w:rsidP="00E9699B">
      <w:pPr>
        <w:pStyle w:val="Content"/>
      </w:pPr>
    </w:p>
    <w:p w14:paraId="59CA65E1" w14:textId="2DB6A12C" w:rsidR="00E9699B" w:rsidRDefault="00E9699B" w:rsidP="00556293">
      <w:pPr>
        <w:pStyle w:val="Kop2"/>
      </w:pPr>
      <w:bookmarkStart w:id="17" w:name="_Toc101563552"/>
      <w:r>
        <w:t>REFERENCES</w:t>
      </w:r>
      <w:bookmarkEnd w:id="17"/>
    </w:p>
    <w:p w14:paraId="44B3432D" w14:textId="77777777" w:rsidR="00E9699B" w:rsidRDefault="00E9699B" w:rsidP="00E9699B">
      <w:pPr>
        <w:pStyle w:val="Content"/>
      </w:pPr>
    </w:p>
    <w:p w14:paraId="1D1ED46B" w14:textId="0BE9A098" w:rsidR="001F0D82" w:rsidRDefault="0098411B" w:rsidP="00E9699B">
      <w:pPr>
        <w:pStyle w:val="Content"/>
      </w:pPr>
      <w:hyperlink r:id="rId9" w:history="1">
        <w:r w:rsidR="001F0D82" w:rsidRPr="00831301">
          <w:rPr>
            <w:rStyle w:val="Hyperlink"/>
          </w:rPr>
          <w:t>https://nl.wikipedia.org/wiki/Unified_Modeling_Language</w:t>
        </w:r>
      </w:hyperlink>
      <w:r w:rsidR="001F0D82" w:rsidRPr="001F0D82">
        <w:t xml:space="preserve"> </w:t>
      </w:r>
    </w:p>
    <w:p w14:paraId="3586DB43" w14:textId="26C89262" w:rsidR="00EF015F" w:rsidRDefault="0098411B" w:rsidP="00E9699B">
      <w:pPr>
        <w:pStyle w:val="Content"/>
      </w:pPr>
      <w:hyperlink r:id="rId10" w:history="1">
        <w:r w:rsidR="00EF015F" w:rsidRPr="00831301">
          <w:rPr>
            <w:rStyle w:val="Hyperlink"/>
          </w:rPr>
          <w:t>https://miro.com/templates/moscow-matrix/</w:t>
        </w:r>
      </w:hyperlink>
    </w:p>
    <w:p w14:paraId="3A986BF2" w14:textId="266F21D3" w:rsidR="001F0D82" w:rsidRDefault="0098411B" w:rsidP="00E9699B">
      <w:pPr>
        <w:pStyle w:val="Content"/>
      </w:pPr>
      <w:hyperlink r:id="rId11" w:history="1">
        <w:r w:rsidR="001F0D82" w:rsidRPr="00831301">
          <w:rPr>
            <w:rStyle w:val="Hyperlink"/>
          </w:rPr>
          <w:t>https://github.com/0996736Ilias/schoolopdracht</w:t>
        </w:r>
      </w:hyperlink>
    </w:p>
    <w:p w14:paraId="618485E7" w14:textId="77777777" w:rsidR="001F0D82" w:rsidRDefault="001F0D82" w:rsidP="00E9699B">
      <w:pPr>
        <w:pStyle w:val="Content"/>
      </w:pPr>
    </w:p>
    <w:p w14:paraId="04F13F16" w14:textId="77777777" w:rsidR="001F0D82" w:rsidRDefault="001F0D82" w:rsidP="00E9699B">
      <w:pPr>
        <w:pStyle w:val="Content"/>
      </w:pPr>
    </w:p>
    <w:p w14:paraId="240FAA1D" w14:textId="7F41C76A" w:rsidR="00E9699B" w:rsidRDefault="00E9699B" w:rsidP="004C7FA3">
      <w:pPr>
        <w:pStyle w:val="Kop1"/>
        <w:numPr>
          <w:ilvl w:val="0"/>
          <w:numId w:val="4"/>
        </w:numPr>
      </w:pPr>
      <w:bookmarkStart w:id="18" w:name="_Toc101563553"/>
      <w:r>
        <w:t>OVERALL DESCRIPTION</w:t>
      </w:r>
      <w:bookmarkEnd w:id="18"/>
    </w:p>
    <w:p w14:paraId="4B462354" w14:textId="77777777" w:rsidR="001F0D82" w:rsidRDefault="001F0D82" w:rsidP="00E9699B">
      <w:pPr>
        <w:pStyle w:val="Content"/>
      </w:pPr>
    </w:p>
    <w:p w14:paraId="07FDF07B" w14:textId="0922409F" w:rsidR="00E9699B" w:rsidRDefault="00E9699B" w:rsidP="00556293">
      <w:pPr>
        <w:pStyle w:val="Kop2"/>
      </w:pPr>
      <w:bookmarkStart w:id="19" w:name="_Toc101563554"/>
      <w:r>
        <w:t>PRODUCT PERSPECTIVE</w:t>
      </w:r>
      <w:bookmarkEnd w:id="19"/>
    </w:p>
    <w:p w14:paraId="33FF5F46" w14:textId="77777777" w:rsidR="00E9699B" w:rsidRDefault="00E9699B" w:rsidP="00E9699B">
      <w:pPr>
        <w:pStyle w:val="Content"/>
      </w:pPr>
    </w:p>
    <w:p w14:paraId="374FB1E3" w14:textId="32300973" w:rsidR="00E9699B" w:rsidRDefault="00E9699B" w:rsidP="00E9699B">
      <w:pPr>
        <w:pStyle w:val="Content"/>
      </w:pPr>
      <w:r>
        <w:t xml:space="preserve">A </w:t>
      </w:r>
      <w:r w:rsidR="00030630">
        <w:t>PLS</w:t>
      </w:r>
      <w:r>
        <w:t xml:space="preserve"> stores the following information.</w:t>
      </w:r>
    </w:p>
    <w:p w14:paraId="07681AC0" w14:textId="77777777" w:rsidR="00E9699B" w:rsidRDefault="00E9699B" w:rsidP="00E9699B">
      <w:pPr>
        <w:pStyle w:val="Content"/>
      </w:pPr>
    </w:p>
    <w:p w14:paraId="3FD6DD97" w14:textId="0ED4C4B9" w:rsidR="00E9699B" w:rsidRDefault="00C34139" w:rsidP="00E9699B">
      <w:pPr>
        <w:pStyle w:val="Content"/>
      </w:pPr>
      <w:r>
        <w:t>Book Loan</w:t>
      </w:r>
      <w:r w:rsidR="00E9699B">
        <w:t xml:space="preserve"> details:</w:t>
      </w:r>
    </w:p>
    <w:p w14:paraId="6ECAC0BA" w14:textId="35C1D2DF" w:rsidR="00E9699B" w:rsidRDefault="00C34139" w:rsidP="00E9699B">
      <w:pPr>
        <w:pStyle w:val="Content"/>
      </w:pPr>
      <w:r>
        <w:t xml:space="preserve">This includes books, </w:t>
      </w:r>
      <w:r w:rsidR="00D85AE3">
        <w:t>customers</w:t>
      </w:r>
      <w:r w:rsidR="00D40E49">
        <w:t xml:space="preserve">, book items </w:t>
      </w:r>
      <w:r w:rsidR="00021B8C">
        <w:t>and book</w:t>
      </w:r>
      <w:r w:rsidR="00D40E49">
        <w:t xml:space="preserve"> loan details.</w:t>
      </w:r>
    </w:p>
    <w:p w14:paraId="299022E3" w14:textId="63689E67" w:rsidR="00733E2B" w:rsidRDefault="00733E2B">
      <w:pPr>
        <w:spacing w:after="200"/>
        <w:rPr>
          <w:b w:val="0"/>
        </w:rPr>
      </w:pPr>
      <w:r>
        <w:br w:type="page"/>
      </w:r>
    </w:p>
    <w:p w14:paraId="7B460CBD" w14:textId="77777777" w:rsidR="00733E2B" w:rsidRDefault="00733E2B" w:rsidP="00733E2B">
      <w:pPr>
        <w:pStyle w:val="Kop2"/>
      </w:pPr>
      <w:bookmarkStart w:id="20" w:name="_Toc101563555"/>
      <w:r>
        <w:lastRenderedPageBreak/>
        <w:t xml:space="preserve">PLS </w:t>
      </w:r>
      <w:r w:rsidRPr="00632F5F">
        <w:t>REQUIREMENST</w:t>
      </w:r>
      <w:bookmarkEnd w:id="20"/>
    </w:p>
    <w:p w14:paraId="4963AD5D" w14:textId="77777777" w:rsidR="00733E2B" w:rsidRDefault="00733E2B" w:rsidP="00733E2B">
      <w:pPr>
        <w:pStyle w:val="Content"/>
      </w:pPr>
    </w:p>
    <w:p w14:paraId="0FFEA89F" w14:textId="77777777" w:rsidR="00733E2B" w:rsidRDefault="00733E2B" w:rsidP="00733E2B">
      <w:pPr>
        <w:pStyle w:val="Content"/>
      </w:pPr>
      <w:r>
        <w:t>The PLS is to ease the process of book item loan and will have the following requirements:</w:t>
      </w:r>
    </w:p>
    <w:p w14:paraId="37979B74" w14:textId="77777777" w:rsidR="00733E2B" w:rsidRDefault="00733E2B" w:rsidP="00733E2B">
      <w:pPr>
        <w:pStyle w:val="Content"/>
      </w:pPr>
    </w:p>
    <w:p w14:paraId="4E3373C0" w14:textId="77777777" w:rsidR="00733E2B" w:rsidRDefault="00733E2B" w:rsidP="00733E2B">
      <w:pPr>
        <w:pStyle w:val="Content"/>
      </w:pPr>
      <w:proofErr w:type="spellStart"/>
      <w:r>
        <w:t>The</w:t>
      </w:r>
      <w:proofErr w:type="spellEnd"/>
      <w:r>
        <w:t xml:space="preserve"> are two roles that can login tot the system PLS:</w:t>
      </w:r>
    </w:p>
    <w:p w14:paraId="26EC78F3" w14:textId="77777777" w:rsidR="00733E2B" w:rsidRDefault="00733E2B" w:rsidP="00733E2B">
      <w:pPr>
        <w:pStyle w:val="Content"/>
        <w:numPr>
          <w:ilvl w:val="0"/>
          <w:numId w:val="11"/>
        </w:numPr>
      </w:pPr>
      <w:r>
        <w:t>Customer</w:t>
      </w:r>
    </w:p>
    <w:p w14:paraId="58E8C0D7" w14:textId="77777777" w:rsidR="00733E2B" w:rsidRDefault="00733E2B" w:rsidP="00733E2B">
      <w:pPr>
        <w:pStyle w:val="Content"/>
        <w:numPr>
          <w:ilvl w:val="0"/>
          <w:numId w:val="11"/>
        </w:numPr>
      </w:pPr>
      <w:r>
        <w:t>Administrator</w:t>
      </w:r>
    </w:p>
    <w:p w14:paraId="743AEBA4" w14:textId="77777777" w:rsidR="00733E2B" w:rsidRDefault="00733E2B" w:rsidP="00733E2B">
      <w:pPr>
        <w:pStyle w:val="Content"/>
      </w:pPr>
    </w:p>
    <w:p w14:paraId="136EF63B" w14:textId="77777777" w:rsidR="00733E2B" w:rsidRDefault="00733E2B" w:rsidP="00733E2B">
      <w:pPr>
        <w:pStyle w:val="Content"/>
      </w:pPr>
      <w:r>
        <w:t>The username for the admin is “Admin” with a password = “admin123”. If a person uses these credentials to login this user will be recognized as an Administrator otherwise it’s a member (customer).</w:t>
      </w:r>
    </w:p>
    <w:p w14:paraId="22E8EE75" w14:textId="77777777" w:rsidR="00733E2B" w:rsidRDefault="00733E2B" w:rsidP="00733E2B">
      <w:pPr>
        <w:pStyle w:val="Content"/>
      </w:pPr>
    </w:p>
    <w:p w14:paraId="5D10BABF" w14:textId="77777777" w:rsidR="00733E2B" w:rsidRPr="00E1103F" w:rsidRDefault="00733E2B" w:rsidP="00733E2B">
      <w:pPr>
        <w:pStyle w:val="Content"/>
      </w:pPr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903551" wp14:editId="615A3B1E">
                <wp:simplePos x="0" y="0"/>
                <wp:positionH relativeFrom="margin">
                  <wp:align>right</wp:align>
                </wp:positionH>
                <wp:positionV relativeFrom="paragraph">
                  <wp:posOffset>709930</wp:posOffset>
                </wp:positionV>
                <wp:extent cx="5648325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E528" w14:textId="77777777" w:rsidR="00733E2B" w:rsidRPr="005E379F" w:rsidRDefault="00733E2B" w:rsidP="00733E2B">
                            <w:pPr>
                              <w:pStyle w:val="Conten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379F">
                              <w:rPr>
                                <w:sz w:val="20"/>
                                <w:szCs w:val="20"/>
                              </w:rPr>
                              <w:t>MoSCoW</w:t>
                            </w:r>
                            <w:proofErr w:type="spellEnd"/>
                            <w:r w:rsidRPr="005E379F">
                              <w:rPr>
                                <w:sz w:val="20"/>
                                <w:szCs w:val="20"/>
                              </w:rPr>
                              <w:t xml:space="preserve"> is an acronym for Must Have, Should Have, Could Have, and Won’t Have. These four priority categories make up the four segments in the matrix. “Must Have” items are necessary for delivery; “Should Have” items are important but not necessary; “Could Have” items are nice to have (they are not priorities, but your team can work on them if time and resources permit); and “Won’t Have” items do not fit into the scope of the current project.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03551" id="Text Box 2" o:spid="_x0000_s1027" type="#_x0000_t202" style="position:absolute;margin-left:393.55pt;margin-top:55.9pt;width:444.7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" filled="f" stroked="f">
                <v:textbox style="mso-fit-shape-to-text:t">
                  <w:txbxContent>
                    <w:p w14:paraId="534AE528" w14:textId="77777777" w:rsidR="00733E2B" w:rsidRPr="005E379F" w:rsidRDefault="00733E2B" w:rsidP="00733E2B">
                      <w:pPr>
                        <w:pStyle w:val="Content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E379F">
                        <w:rPr>
                          <w:sz w:val="20"/>
                          <w:szCs w:val="20"/>
                        </w:rPr>
                        <w:t>MoSCoW</w:t>
                      </w:r>
                      <w:proofErr w:type="spellEnd"/>
                      <w:r w:rsidRPr="005E379F">
                        <w:rPr>
                          <w:sz w:val="20"/>
                          <w:szCs w:val="20"/>
                        </w:rPr>
                        <w:t xml:space="preserve"> is an acronym for Must Have, Should Have, Could Have, and Won’t Have. These four priority categories make up the four segments in the matrix. “Must Have” items are necessary for delivery; “Should Have” items are important but not necessary; “Could Have” items are nice to have (they are not priorities, but your team can work on them if time and resources permit); and “Won’t Have” items do not fit into the scope of the current project.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These two roles have different functions. The prioritization will be done according to the </w:t>
      </w:r>
      <w:proofErr w:type="spellStart"/>
      <w:r w:rsidRPr="00E1103F">
        <w:t>MoSCoW</w:t>
      </w:r>
      <w:proofErr w:type="spellEnd"/>
      <w:r w:rsidRPr="00E1103F">
        <w:t xml:space="preserve"> </w:t>
      </w:r>
      <w:r>
        <w:t xml:space="preserve">(M, S and W) </w:t>
      </w:r>
      <w:r w:rsidRPr="00E1103F">
        <w:t>method</w:t>
      </w:r>
      <w:r>
        <w:t xml:space="preserve">. </w:t>
      </w:r>
    </w:p>
    <w:p w14:paraId="65D90CB9" w14:textId="77777777" w:rsidR="00733E2B" w:rsidRDefault="00733E2B" w:rsidP="00733E2B">
      <w:pPr>
        <w:pStyle w:val="Content"/>
      </w:pPr>
      <w:r>
        <w:t xml:space="preserve">In our case alle the minimum requirements in the assignment are Must Haves (M). </w:t>
      </w:r>
    </w:p>
    <w:p w14:paraId="52C9FF28" w14:textId="77777777" w:rsidR="00733E2B" w:rsidRDefault="00733E2B" w:rsidP="00733E2B">
      <w:pPr>
        <w:pStyle w:val="Content"/>
      </w:pPr>
    </w:p>
    <w:p w14:paraId="2A4E753A" w14:textId="77777777" w:rsidR="00733E2B" w:rsidRDefault="00733E2B" w:rsidP="00733E2B">
      <w:pPr>
        <w:pStyle w:val="Kop3"/>
      </w:pPr>
      <w:bookmarkStart w:id="21" w:name="_Toc101563556"/>
      <w:r>
        <w:t>Administrator requirements</w:t>
      </w:r>
      <w:bookmarkEnd w:id="21"/>
    </w:p>
    <w:p w14:paraId="1EF407CA" w14:textId="77777777" w:rsidR="00733E2B" w:rsidRDefault="00733E2B" w:rsidP="00733E2B">
      <w:pPr>
        <w:pStyle w:val="Content"/>
      </w:pPr>
    </w:p>
    <w:p w14:paraId="12DBA26F" w14:textId="77777777" w:rsidR="00733E2B" w:rsidRDefault="00733E2B" w:rsidP="00733E2B">
      <w:pPr>
        <w:pStyle w:val="Content"/>
      </w:pPr>
      <w:r>
        <w:t>Requirements</w:t>
      </w:r>
      <w:r w:rsidRPr="001D1A01">
        <w:t xml:space="preserve"> </w:t>
      </w:r>
      <w:r>
        <w:t>related to members: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736E819F" w14:textId="77777777" w:rsidTr="002D54CD">
        <w:tc>
          <w:tcPr>
            <w:tcW w:w="8784" w:type="dxa"/>
          </w:tcPr>
          <w:p w14:paraId="0EF32BD5" w14:textId="77777777" w:rsidR="00733E2B" w:rsidRPr="00E5175C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21E54400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58C6C7B1" w14:textId="77777777" w:rsidTr="002D54CD">
        <w:tc>
          <w:tcPr>
            <w:tcW w:w="8784" w:type="dxa"/>
          </w:tcPr>
          <w:p w14:paraId="716FB7DB" w14:textId="77777777" w:rsidR="00733E2B" w:rsidRDefault="00733E2B" w:rsidP="002D54CD">
            <w:pPr>
              <w:pStyle w:val="Content"/>
            </w:pPr>
            <w:r>
              <w:t>S</w:t>
            </w:r>
            <w:r w:rsidRPr="00650123">
              <w:t>ee the list of members</w:t>
            </w:r>
          </w:p>
        </w:tc>
        <w:tc>
          <w:tcPr>
            <w:tcW w:w="1142" w:type="dxa"/>
          </w:tcPr>
          <w:p w14:paraId="65ED3994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754760A2" w14:textId="77777777" w:rsidTr="002D54CD">
        <w:tc>
          <w:tcPr>
            <w:tcW w:w="8784" w:type="dxa"/>
          </w:tcPr>
          <w:p w14:paraId="5CE7C4D7" w14:textId="77777777" w:rsidR="00733E2B" w:rsidRDefault="00733E2B" w:rsidP="002D54CD">
            <w:pPr>
              <w:pStyle w:val="Content"/>
            </w:pPr>
            <w:r>
              <w:t>A</w:t>
            </w:r>
            <w:r w:rsidRPr="00650123">
              <w:t>dd, edit, and delete a member from the system</w:t>
            </w:r>
            <w:r>
              <w:t>. Including username and password</w:t>
            </w:r>
          </w:p>
        </w:tc>
        <w:tc>
          <w:tcPr>
            <w:tcW w:w="1142" w:type="dxa"/>
          </w:tcPr>
          <w:p w14:paraId="42774964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79025A1C" w14:textId="77777777" w:rsidTr="002D54CD">
        <w:tc>
          <w:tcPr>
            <w:tcW w:w="8784" w:type="dxa"/>
          </w:tcPr>
          <w:p w14:paraId="4E5328DA" w14:textId="77777777" w:rsidR="00733E2B" w:rsidRDefault="00733E2B" w:rsidP="002D54CD">
            <w:pPr>
              <w:pStyle w:val="Content"/>
            </w:pPr>
            <w:r>
              <w:t>C</w:t>
            </w:r>
            <w:r w:rsidRPr="00650123">
              <w:t>heck the status of book items currently loaned by a member</w:t>
            </w:r>
          </w:p>
        </w:tc>
        <w:tc>
          <w:tcPr>
            <w:tcW w:w="1142" w:type="dxa"/>
          </w:tcPr>
          <w:p w14:paraId="675312BA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5AC361F5" w14:textId="77777777" w:rsidTr="002D54CD">
        <w:tc>
          <w:tcPr>
            <w:tcW w:w="8784" w:type="dxa"/>
          </w:tcPr>
          <w:p w14:paraId="6A47DDA1" w14:textId="77777777" w:rsidR="00733E2B" w:rsidRDefault="00733E2B" w:rsidP="002D54CD">
            <w:pPr>
              <w:pStyle w:val="Content"/>
            </w:pPr>
            <w:r>
              <w:t>L</w:t>
            </w:r>
            <w:r w:rsidRPr="00650123">
              <w:t>oad and add a list of members to the system, all at once (using a csv file)</w:t>
            </w:r>
          </w:p>
        </w:tc>
        <w:tc>
          <w:tcPr>
            <w:tcW w:w="1142" w:type="dxa"/>
          </w:tcPr>
          <w:p w14:paraId="620E5442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1491E91F" w14:textId="77777777" w:rsidR="00733E2B" w:rsidRDefault="00733E2B" w:rsidP="00733E2B">
      <w:pPr>
        <w:pStyle w:val="Content"/>
      </w:pPr>
    </w:p>
    <w:p w14:paraId="3CA8FA11" w14:textId="77777777" w:rsidR="00733E2B" w:rsidRDefault="00733E2B" w:rsidP="00733E2B">
      <w:pPr>
        <w:pStyle w:val="Content"/>
      </w:pPr>
      <w:r>
        <w:t>Requirements</w:t>
      </w:r>
      <w:r w:rsidRPr="001D1A01">
        <w:t xml:space="preserve"> </w:t>
      </w:r>
      <w:r w:rsidRPr="002C26D5">
        <w:t xml:space="preserve">related to </w:t>
      </w:r>
      <w:r>
        <w:t xml:space="preserve">the </w:t>
      </w:r>
      <w:r w:rsidRPr="002C26D5">
        <w:t>catalog</w:t>
      </w:r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68E17E5B" w14:textId="77777777" w:rsidTr="002D54CD">
        <w:tc>
          <w:tcPr>
            <w:tcW w:w="8784" w:type="dxa"/>
          </w:tcPr>
          <w:p w14:paraId="398E33AB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1F610AA1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46B59822" w14:textId="77777777" w:rsidTr="002D54CD">
        <w:tc>
          <w:tcPr>
            <w:tcW w:w="8784" w:type="dxa"/>
          </w:tcPr>
          <w:p w14:paraId="2DB947EB" w14:textId="77777777" w:rsidR="00733E2B" w:rsidRDefault="00733E2B" w:rsidP="002D54CD">
            <w:pPr>
              <w:pStyle w:val="Content"/>
            </w:pPr>
            <w:r>
              <w:lastRenderedPageBreak/>
              <w:t>C</w:t>
            </w:r>
            <w:r w:rsidRPr="00266BB3">
              <w:t>heck the catalog (list of books)</w:t>
            </w:r>
          </w:p>
        </w:tc>
        <w:tc>
          <w:tcPr>
            <w:tcW w:w="1142" w:type="dxa"/>
          </w:tcPr>
          <w:p w14:paraId="3808DA90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10174EAB" w14:textId="77777777" w:rsidTr="002D54CD">
        <w:tc>
          <w:tcPr>
            <w:tcW w:w="8784" w:type="dxa"/>
          </w:tcPr>
          <w:p w14:paraId="3F9A37AE" w14:textId="77777777" w:rsidR="00733E2B" w:rsidRDefault="00733E2B" w:rsidP="002D54CD">
            <w:pPr>
              <w:pStyle w:val="Content"/>
            </w:pPr>
            <w:r>
              <w:t>A</w:t>
            </w:r>
            <w:r w:rsidRPr="00266BB3">
              <w:t>dd, edit, and delete a book to/from the catalog</w:t>
            </w:r>
          </w:p>
        </w:tc>
        <w:tc>
          <w:tcPr>
            <w:tcW w:w="1142" w:type="dxa"/>
          </w:tcPr>
          <w:p w14:paraId="1A56D432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7C460B86" w14:textId="77777777" w:rsidTr="002D54CD">
        <w:tc>
          <w:tcPr>
            <w:tcW w:w="8784" w:type="dxa"/>
          </w:tcPr>
          <w:p w14:paraId="6931BB0E" w14:textId="77777777" w:rsidR="00733E2B" w:rsidRDefault="00733E2B" w:rsidP="002D54CD">
            <w:pPr>
              <w:pStyle w:val="Content"/>
            </w:pPr>
            <w:r>
              <w:t>S</w:t>
            </w:r>
            <w:r w:rsidRPr="00266BB3">
              <w:t>earch a book in the catalog</w:t>
            </w:r>
          </w:p>
        </w:tc>
        <w:tc>
          <w:tcPr>
            <w:tcW w:w="1142" w:type="dxa"/>
          </w:tcPr>
          <w:p w14:paraId="33E1E61F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3CF618B9" w14:textId="77777777" w:rsidTr="002D54CD">
        <w:tc>
          <w:tcPr>
            <w:tcW w:w="8784" w:type="dxa"/>
          </w:tcPr>
          <w:p w14:paraId="263512D6" w14:textId="77777777" w:rsidR="00733E2B" w:rsidRDefault="00733E2B" w:rsidP="002D54CD">
            <w:pPr>
              <w:pStyle w:val="Content"/>
            </w:pPr>
            <w:r>
              <w:t>L</w:t>
            </w:r>
            <w:r w:rsidRPr="00266BB3">
              <w:t>oad and add a list of books to the catalog, all at once (using a json file)</w:t>
            </w:r>
          </w:p>
        </w:tc>
        <w:tc>
          <w:tcPr>
            <w:tcW w:w="1142" w:type="dxa"/>
          </w:tcPr>
          <w:p w14:paraId="5D2058A8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481F3611" w14:textId="77777777" w:rsidR="00733E2B" w:rsidRDefault="00733E2B" w:rsidP="00733E2B">
      <w:pPr>
        <w:pStyle w:val="Content"/>
      </w:pPr>
    </w:p>
    <w:p w14:paraId="706A013D" w14:textId="77777777" w:rsidR="00733E2B" w:rsidRDefault="00733E2B" w:rsidP="00733E2B">
      <w:pPr>
        <w:pStyle w:val="Content"/>
      </w:pPr>
      <w:r>
        <w:t>Requirements</w:t>
      </w:r>
      <w:r w:rsidRPr="001D1A01">
        <w:t xml:space="preserve"> </w:t>
      </w:r>
      <w:r w:rsidRPr="002C26D5">
        <w:t>related to book items: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60A9B80B" w14:textId="77777777" w:rsidTr="002D54CD">
        <w:tc>
          <w:tcPr>
            <w:tcW w:w="8784" w:type="dxa"/>
          </w:tcPr>
          <w:p w14:paraId="2DBE83E9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00D75A24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4DDD8A81" w14:textId="77777777" w:rsidTr="002D54CD">
        <w:tc>
          <w:tcPr>
            <w:tcW w:w="8784" w:type="dxa"/>
          </w:tcPr>
          <w:p w14:paraId="6A067B33" w14:textId="77777777" w:rsidR="00733E2B" w:rsidRDefault="00733E2B" w:rsidP="002D54CD">
            <w:pPr>
              <w:pStyle w:val="Content"/>
            </w:pPr>
            <w:r>
              <w:t>S</w:t>
            </w:r>
            <w:r w:rsidRPr="007419CD">
              <w:t>ee the list of book items in the library</w:t>
            </w:r>
          </w:p>
        </w:tc>
        <w:tc>
          <w:tcPr>
            <w:tcW w:w="1142" w:type="dxa"/>
          </w:tcPr>
          <w:p w14:paraId="15B14CD7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29DC816B" w14:textId="77777777" w:rsidTr="002D54CD">
        <w:tc>
          <w:tcPr>
            <w:tcW w:w="8784" w:type="dxa"/>
          </w:tcPr>
          <w:p w14:paraId="47174BC2" w14:textId="77777777" w:rsidR="00733E2B" w:rsidRDefault="00733E2B" w:rsidP="002D54CD">
            <w:pPr>
              <w:pStyle w:val="Content"/>
            </w:pPr>
            <w:r>
              <w:t>A</w:t>
            </w:r>
            <w:r w:rsidRPr="007419CD">
              <w:t>dd, edit, and delete a book item to/from the library</w:t>
            </w:r>
          </w:p>
        </w:tc>
        <w:tc>
          <w:tcPr>
            <w:tcW w:w="1142" w:type="dxa"/>
          </w:tcPr>
          <w:p w14:paraId="63C22399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31309BD2" w14:textId="77777777" w:rsidTr="002D54CD">
        <w:tc>
          <w:tcPr>
            <w:tcW w:w="8784" w:type="dxa"/>
          </w:tcPr>
          <w:p w14:paraId="0B5DC1BD" w14:textId="77777777" w:rsidR="00733E2B" w:rsidRDefault="00733E2B" w:rsidP="002D54CD">
            <w:pPr>
              <w:pStyle w:val="Content"/>
            </w:pPr>
            <w:r>
              <w:t>S</w:t>
            </w:r>
            <w:r w:rsidRPr="007419CD">
              <w:t>earch a book item and its availability in the catalog library</w:t>
            </w:r>
          </w:p>
        </w:tc>
        <w:tc>
          <w:tcPr>
            <w:tcW w:w="1142" w:type="dxa"/>
          </w:tcPr>
          <w:p w14:paraId="26DE174D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626D26F8" w14:textId="77777777" w:rsidTr="002D54CD">
        <w:tc>
          <w:tcPr>
            <w:tcW w:w="8784" w:type="dxa"/>
          </w:tcPr>
          <w:p w14:paraId="30D69FA1" w14:textId="77777777" w:rsidR="00733E2B" w:rsidRDefault="00733E2B" w:rsidP="002D54CD">
            <w:pPr>
              <w:pStyle w:val="Content"/>
            </w:pPr>
            <w:r>
              <w:t>L</w:t>
            </w:r>
            <w:r w:rsidRPr="007419CD">
              <w:t>end a book item to a member</w:t>
            </w:r>
          </w:p>
        </w:tc>
        <w:tc>
          <w:tcPr>
            <w:tcW w:w="1142" w:type="dxa"/>
          </w:tcPr>
          <w:p w14:paraId="34B6C33F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107CE531" w14:textId="77777777" w:rsidR="00733E2B" w:rsidRDefault="00733E2B" w:rsidP="00733E2B">
      <w:pPr>
        <w:pStyle w:val="Content"/>
      </w:pPr>
    </w:p>
    <w:p w14:paraId="22714E43" w14:textId="77777777" w:rsidR="00733E2B" w:rsidRDefault="00733E2B" w:rsidP="00733E2B">
      <w:pPr>
        <w:pStyle w:val="Content"/>
      </w:pPr>
      <w:r>
        <w:t>Requirements</w:t>
      </w:r>
      <w:r w:rsidRPr="001D1A01">
        <w:t xml:space="preserve"> </w:t>
      </w:r>
      <w:r w:rsidRPr="002C26D5">
        <w:t>related to system administration: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138B11BB" w14:textId="77777777" w:rsidTr="002D54CD">
        <w:tc>
          <w:tcPr>
            <w:tcW w:w="8784" w:type="dxa"/>
          </w:tcPr>
          <w:p w14:paraId="6FD4226D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38399161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557F1073" w14:textId="77777777" w:rsidTr="002D54CD">
        <w:tc>
          <w:tcPr>
            <w:tcW w:w="8784" w:type="dxa"/>
          </w:tcPr>
          <w:p w14:paraId="5933DE17" w14:textId="77777777" w:rsidR="00733E2B" w:rsidRDefault="00733E2B" w:rsidP="002D54CD">
            <w:pPr>
              <w:pStyle w:val="Content"/>
            </w:pPr>
            <w:r>
              <w:t>M</w:t>
            </w:r>
            <w:r w:rsidRPr="00FF46DB">
              <w:t>ake backups of the system</w:t>
            </w:r>
          </w:p>
        </w:tc>
        <w:tc>
          <w:tcPr>
            <w:tcW w:w="1142" w:type="dxa"/>
          </w:tcPr>
          <w:p w14:paraId="35DC0A2C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6FA45D98" w14:textId="77777777" w:rsidTr="002D54CD">
        <w:tc>
          <w:tcPr>
            <w:tcW w:w="8784" w:type="dxa"/>
          </w:tcPr>
          <w:p w14:paraId="06A6FD26" w14:textId="77777777" w:rsidR="00733E2B" w:rsidRDefault="00733E2B" w:rsidP="002D54CD">
            <w:pPr>
              <w:pStyle w:val="Content"/>
            </w:pPr>
            <w:r>
              <w:t>R</w:t>
            </w:r>
            <w:r w:rsidRPr="00FF46DB">
              <w:t>estore a specific backup of the system</w:t>
            </w:r>
          </w:p>
        </w:tc>
        <w:tc>
          <w:tcPr>
            <w:tcW w:w="1142" w:type="dxa"/>
          </w:tcPr>
          <w:p w14:paraId="4F4A4776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0FA7875C" w14:textId="77777777" w:rsidR="00733E2B" w:rsidRDefault="00733E2B" w:rsidP="00733E2B">
      <w:pPr>
        <w:pStyle w:val="Content"/>
      </w:pPr>
    </w:p>
    <w:p w14:paraId="290080B5" w14:textId="77777777" w:rsidR="00733E2B" w:rsidRDefault="00733E2B" w:rsidP="00733E2B">
      <w:pPr>
        <w:pStyle w:val="Content"/>
      </w:pPr>
    </w:p>
    <w:p w14:paraId="135660A5" w14:textId="77777777" w:rsidR="00733E2B" w:rsidRPr="002F02B5" w:rsidRDefault="00733E2B" w:rsidP="00733E2B">
      <w:pPr>
        <w:pStyle w:val="Kop3"/>
      </w:pPr>
      <w:bookmarkStart w:id="22" w:name="_Toc101563557"/>
      <w:r w:rsidRPr="002F02B5">
        <w:t>Member requirements</w:t>
      </w:r>
      <w:bookmarkEnd w:id="22"/>
    </w:p>
    <w:p w14:paraId="73C658F4" w14:textId="77777777" w:rsidR="00733E2B" w:rsidRDefault="00733E2B" w:rsidP="00733E2B">
      <w:pPr>
        <w:pStyle w:val="Content"/>
      </w:pPr>
    </w:p>
    <w:p w14:paraId="1B4F7FA1" w14:textId="77777777" w:rsidR="00733E2B" w:rsidRDefault="00733E2B" w:rsidP="00733E2B">
      <w:pPr>
        <w:pStyle w:val="Content"/>
      </w:pPr>
      <w:r>
        <w:t>Requirements</w:t>
      </w:r>
      <w:r w:rsidRPr="001D1A01">
        <w:t xml:space="preserve"> </w:t>
      </w:r>
      <w:r>
        <w:t>related to the catalog: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56011EE1" w14:textId="77777777" w:rsidTr="002D54CD">
        <w:tc>
          <w:tcPr>
            <w:tcW w:w="8784" w:type="dxa"/>
          </w:tcPr>
          <w:p w14:paraId="53E0080C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54A195EA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0B069258" w14:textId="77777777" w:rsidTr="002D54CD">
        <w:tc>
          <w:tcPr>
            <w:tcW w:w="8784" w:type="dxa"/>
          </w:tcPr>
          <w:p w14:paraId="040A74A9" w14:textId="77777777" w:rsidR="00733E2B" w:rsidRDefault="00733E2B" w:rsidP="002D54CD">
            <w:pPr>
              <w:pStyle w:val="Content"/>
            </w:pPr>
            <w:r>
              <w:t>C</w:t>
            </w:r>
            <w:r w:rsidRPr="003856A0">
              <w:t>heck the catalog (list of books)</w:t>
            </w:r>
          </w:p>
        </w:tc>
        <w:tc>
          <w:tcPr>
            <w:tcW w:w="1142" w:type="dxa"/>
          </w:tcPr>
          <w:p w14:paraId="202A1F7C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1DE127AC" w14:textId="77777777" w:rsidTr="002D54CD">
        <w:tc>
          <w:tcPr>
            <w:tcW w:w="8784" w:type="dxa"/>
          </w:tcPr>
          <w:p w14:paraId="1628F996" w14:textId="77777777" w:rsidR="00733E2B" w:rsidRDefault="00733E2B" w:rsidP="002D54CD">
            <w:pPr>
              <w:pStyle w:val="Content"/>
            </w:pPr>
            <w:r>
              <w:t>S</w:t>
            </w:r>
            <w:r w:rsidRPr="003856A0">
              <w:t>earch a book in the catalog</w:t>
            </w:r>
          </w:p>
        </w:tc>
        <w:tc>
          <w:tcPr>
            <w:tcW w:w="1142" w:type="dxa"/>
          </w:tcPr>
          <w:p w14:paraId="3CFBAB23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61BBAFAC" w14:textId="77777777" w:rsidR="00733E2B" w:rsidRDefault="00733E2B" w:rsidP="00733E2B">
      <w:pPr>
        <w:pStyle w:val="Content"/>
      </w:pPr>
    </w:p>
    <w:p w14:paraId="784F508B" w14:textId="77777777" w:rsidR="00733E2B" w:rsidRDefault="00733E2B" w:rsidP="00733E2B">
      <w:pPr>
        <w:pStyle w:val="Content"/>
      </w:pPr>
      <w:r>
        <w:t>Requirements</w:t>
      </w:r>
      <w:r w:rsidRPr="001D1A01">
        <w:t xml:space="preserve"> related to book items: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477D434D" w14:textId="77777777" w:rsidTr="002D54CD">
        <w:tc>
          <w:tcPr>
            <w:tcW w:w="8784" w:type="dxa"/>
          </w:tcPr>
          <w:p w14:paraId="15D1D664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2E1A7167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14FE3798" w14:textId="77777777" w:rsidTr="002D54CD">
        <w:tc>
          <w:tcPr>
            <w:tcW w:w="8784" w:type="dxa"/>
          </w:tcPr>
          <w:p w14:paraId="2B8BB45F" w14:textId="77777777" w:rsidR="00733E2B" w:rsidRDefault="00733E2B" w:rsidP="002D54CD">
            <w:pPr>
              <w:pStyle w:val="Content"/>
            </w:pPr>
            <w:r>
              <w:t>S</w:t>
            </w:r>
            <w:r w:rsidRPr="00344C19">
              <w:t>ee the list of book items in the library</w:t>
            </w:r>
          </w:p>
        </w:tc>
        <w:tc>
          <w:tcPr>
            <w:tcW w:w="1142" w:type="dxa"/>
          </w:tcPr>
          <w:p w14:paraId="29935A5C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41EE2DB0" w14:textId="77777777" w:rsidTr="002D54CD">
        <w:tc>
          <w:tcPr>
            <w:tcW w:w="8784" w:type="dxa"/>
          </w:tcPr>
          <w:p w14:paraId="77A77039" w14:textId="77777777" w:rsidR="00733E2B" w:rsidRDefault="00733E2B" w:rsidP="002D54CD">
            <w:pPr>
              <w:pStyle w:val="Content"/>
            </w:pPr>
            <w:r>
              <w:t>S</w:t>
            </w:r>
            <w:r w:rsidRPr="00344C19">
              <w:t>earch a book item and its availability in the catalog library</w:t>
            </w:r>
          </w:p>
        </w:tc>
        <w:tc>
          <w:tcPr>
            <w:tcW w:w="1142" w:type="dxa"/>
          </w:tcPr>
          <w:p w14:paraId="6D8928C6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1B3848B8" w14:textId="77777777" w:rsidTr="002D54CD">
        <w:tc>
          <w:tcPr>
            <w:tcW w:w="8784" w:type="dxa"/>
          </w:tcPr>
          <w:p w14:paraId="695B9938" w14:textId="77777777" w:rsidR="00733E2B" w:rsidRDefault="00733E2B" w:rsidP="002D54CD">
            <w:pPr>
              <w:pStyle w:val="Content"/>
            </w:pPr>
            <w:r>
              <w:t>L</w:t>
            </w:r>
            <w:r w:rsidRPr="00344C19">
              <w:t>oan a book item</w:t>
            </w:r>
          </w:p>
        </w:tc>
        <w:tc>
          <w:tcPr>
            <w:tcW w:w="1142" w:type="dxa"/>
          </w:tcPr>
          <w:p w14:paraId="7A11E2D7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31CFDF15" w14:textId="77777777" w:rsidTr="002D54CD">
        <w:tc>
          <w:tcPr>
            <w:tcW w:w="8784" w:type="dxa"/>
          </w:tcPr>
          <w:p w14:paraId="594A8300" w14:textId="77777777" w:rsidR="00733E2B" w:rsidRDefault="00733E2B" w:rsidP="002D54CD">
            <w:pPr>
              <w:pStyle w:val="Content"/>
            </w:pPr>
            <w:r w:rsidRPr="001D1FE3">
              <w:t>A member can borrow a maximum of 3 books simultaneously</w:t>
            </w:r>
          </w:p>
        </w:tc>
        <w:tc>
          <w:tcPr>
            <w:tcW w:w="1142" w:type="dxa"/>
          </w:tcPr>
          <w:p w14:paraId="1A906DC5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0C44711A" w14:textId="77777777" w:rsidTr="002D54CD">
        <w:tc>
          <w:tcPr>
            <w:tcW w:w="8784" w:type="dxa"/>
          </w:tcPr>
          <w:p w14:paraId="0EADEB2B" w14:textId="77777777" w:rsidR="00733E2B" w:rsidRPr="001D1FE3" w:rsidRDefault="00733E2B" w:rsidP="002D54CD">
            <w:pPr>
              <w:pStyle w:val="Content"/>
            </w:pPr>
            <w:r w:rsidRPr="00F3240C">
              <w:t>A member can borrow a book for a maximum period of 1 month (30 days)</w:t>
            </w:r>
          </w:p>
        </w:tc>
        <w:tc>
          <w:tcPr>
            <w:tcW w:w="1142" w:type="dxa"/>
          </w:tcPr>
          <w:p w14:paraId="41238F7C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6F991631" w14:textId="77777777" w:rsidTr="002D54CD">
        <w:tc>
          <w:tcPr>
            <w:tcW w:w="8784" w:type="dxa"/>
          </w:tcPr>
          <w:p w14:paraId="38B398E2" w14:textId="77777777" w:rsidR="00733E2B" w:rsidRDefault="00733E2B" w:rsidP="002D54CD">
            <w:pPr>
              <w:pStyle w:val="Content"/>
            </w:pPr>
            <w:r>
              <w:t>R</w:t>
            </w:r>
            <w:r w:rsidRPr="00344C19">
              <w:t>eturn a loaned book item</w:t>
            </w:r>
          </w:p>
        </w:tc>
        <w:tc>
          <w:tcPr>
            <w:tcW w:w="1142" w:type="dxa"/>
          </w:tcPr>
          <w:p w14:paraId="5CFCF6E8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5EF555ED" w14:textId="77777777" w:rsidR="00733E2B" w:rsidRDefault="00733E2B" w:rsidP="00733E2B">
      <w:pPr>
        <w:pStyle w:val="Content"/>
      </w:pPr>
    </w:p>
    <w:p w14:paraId="04EE5651" w14:textId="77777777" w:rsidR="00733E2B" w:rsidRDefault="00733E2B" w:rsidP="00733E2B">
      <w:pPr>
        <w:pStyle w:val="Kop3"/>
      </w:pPr>
      <w:bookmarkStart w:id="23" w:name="_Toc101563558"/>
      <w:r>
        <w:t>System requirements</w:t>
      </w:r>
      <w:bookmarkEnd w:id="23"/>
    </w:p>
    <w:p w14:paraId="46722682" w14:textId="77777777" w:rsidR="00733E2B" w:rsidRDefault="00733E2B" w:rsidP="00733E2B">
      <w:pPr>
        <w:pStyle w:val="Content"/>
      </w:pPr>
      <w:r>
        <w:t>All the following requirements are Must haves.</w:t>
      </w:r>
    </w:p>
    <w:p w14:paraId="243C3533" w14:textId="77777777" w:rsidR="00733E2B" w:rsidRDefault="00733E2B" w:rsidP="00733E2B">
      <w:pPr>
        <w:pStyle w:val="Content"/>
      </w:pPr>
    </w:p>
    <w:p w14:paraId="34D1B58D" w14:textId="77777777" w:rsidR="00733E2B" w:rsidRDefault="00733E2B" w:rsidP="00733E2B">
      <w:pPr>
        <w:pStyle w:val="Content"/>
      </w:pPr>
      <w:r>
        <w:t>Configuration of the system:</w:t>
      </w:r>
    </w:p>
    <w:p w14:paraId="6C2EBBC2" w14:textId="77777777" w:rsidR="00733E2B" w:rsidRDefault="00733E2B" w:rsidP="00733E2B">
      <w:pPr>
        <w:pStyle w:val="Content"/>
      </w:pPr>
      <w:r>
        <w:t xml:space="preserve">When the system starts, it must check the data file(s) for catalog, book items, members, etc.  </w:t>
      </w:r>
    </w:p>
    <w:p w14:paraId="57E60400" w14:textId="77777777" w:rsidR="00733E2B" w:rsidRDefault="00733E2B" w:rsidP="00733E2B">
      <w:pPr>
        <w:pStyle w:val="Content"/>
      </w:pPr>
    </w:p>
    <w:p w14:paraId="2E345E06" w14:textId="77777777" w:rsidR="00733E2B" w:rsidRDefault="00733E2B" w:rsidP="00733E2B">
      <w:pPr>
        <w:pStyle w:val="Content"/>
      </w:pPr>
      <w:r>
        <w:t xml:space="preserve">If the data file(s) are already there, the system should </w:t>
      </w:r>
      <w:proofErr w:type="spellStart"/>
      <w:r>
        <w:t>recognise</w:t>
      </w:r>
      <w:proofErr w:type="spellEnd"/>
      <w:r>
        <w:t xml:space="preserve"> it, otherwise the system may need to properly initialize and configure the data file(s).</w:t>
      </w:r>
    </w:p>
    <w:p w14:paraId="2A07E6D8" w14:textId="77777777" w:rsidR="00733E2B" w:rsidRDefault="00733E2B" w:rsidP="00733E2B">
      <w:pPr>
        <w:pStyle w:val="Content"/>
      </w:pPr>
    </w:p>
    <w:p w14:paraId="0C2FBE12" w14:textId="77777777" w:rsidR="00733E2B" w:rsidRDefault="00733E2B" w:rsidP="00733E2B">
      <w:pPr>
        <w:pStyle w:val="Content"/>
      </w:pPr>
      <w:r>
        <w:t>Requirements related to loan administration: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225C5CD7" w14:textId="77777777" w:rsidTr="002D54CD">
        <w:tc>
          <w:tcPr>
            <w:tcW w:w="8784" w:type="dxa"/>
          </w:tcPr>
          <w:p w14:paraId="1E9B6499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4A6F13EE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45BE04F8" w14:textId="77777777" w:rsidTr="002D54CD">
        <w:tc>
          <w:tcPr>
            <w:tcW w:w="8784" w:type="dxa"/>
          </w:tcPr>
          <w:p w14:paraId="4C62739B" w14:textId="77777777" w:rsidR="00733E2B" w:rsidRDefault="00733E2B" w:rsidP="002D54CD">
            <w:pPr>
              <w:pStyle w:val="Content"/>
            </w:pPr>
            <w:r w:rsidRPr="00685C93">
              <w:t>The library should initially have 3 copies (book items) of each book</w:t>
            </w:r>
          </w:p>
        </w:tc>
        <w:tc>
          <w:tcPr>
            <w:tcW w:w="1142" w:type="dxa"/>
          </w:tcPr>
          <w:p w14:paraId="77F9D06E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5CAA9ED8" w14:textId="77777777" w:rsidTr="002D54CD">
        <w:tc>
          <w:tcPr>
            <w:tcW w:w="8784" w:type="dxa"/>
          </w:tcPr>
          <w:p w14:paraId="25D1856C" w14:textId="77777777" w:rsidR="00733E2B" w:rsidRDefault="00733E2B" w:rsidP="002D54CD">
            <w:pPr>
              <w:pStyle w:val="Content"/>
            </w:pPr>
            <w:r w:rsidRPr="00685C93">
              <w:t>Book search function must accept book title or author as search key</w:t>
            </w:r>
          </w:p>
        </w:tc>
        <w:tc>
          <w:tcPr>
            <w:tcW w:w="1142" w:type="dxa"/>
          </w:tcPr>
          <w:p w14:paraId="71F84637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3DFAF651" w14:textId="77777777" w:rsidTr="002D54CD">
        <w:tc>
          <w:tcPr>
            <w:tcW w:w="8784" w:type="dxa"/>
          </w:tcPr>
          <w:p w14:paraId="189CAFD8" w14:textId="77777777" w:rsidR="00733E2B" w:rsidRDefault="00733E2B" w:rsidP="002D54CD">
            <w:pPr>
              <w:pStyle w:val="Content"/>
            </w:pPr>
            <w:r w:rsidRPr="00685C93">
              <w:t>Book search function must accept partial keys, lowercase, and uppercase letters (it should not be case-sensitive). For example, a search with author= “Hem” or “hemi” or “</w:t>
            </w:r>
            <w:proofErr w:type="spellStart"/>
            <w:r w:rsidRPr="00685C93">
              <w:t>ming</w:t>
            </w:r>
            <w:proofErr w:type="spellEnd"/>
            <w:r w:rsidRPr="00685C93">
              <w:t>” must return “Ernest Hemingway”, if such author exists in the data file.</w:t>
            </w:r>
          </w:p>
        </w:tc>
        <w:tc>
          <w:tcPr>
            <w:tcW w:w="1142" w:type="dxa"/>
          </w:tcPr>
          <w:p w14:paraId="4E12B01C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5FC85A97" w14:textId="77777777" w:rsidR="00733E2B" w:rsidRDefault="00733E2B" w:rsidP="00733E2B">
      <w:pPr>
        <w:pStyle w:val="Content"/>
      </w:pPr>
    </w:p>
    <w:p w14:paraId="2448328A" w14:textId="77777777" w:rsidR="00733E2B" w:rsidRDefault="00733E2B" w:rsidP="00733E2B">
      <w:pPr>
        <w:pStyle w:val="Content"/>
      </w:pPr>
    </w:p>
    <w:p w14:paraId="00C7B041" w14:textId="77777777" w:rsidR="00733E2B" w:rsidRDefault="00733E2B" w:rsidP="00733E2B">
      <w:pPr>
        <w:pStyle w:val="Content"/>
      </w:pPr>
      <w:r>
        <w:t>Requirements related to system administration:</w:t>
      </w:r>
    </w:p>
    <w:p w14:paraId="07C1521B" w14:textId="77777777" w:rsidR="00733E2B" w:rsidRDefault="00733E2B" w:rsidP="00733E2B">
      <w:pPr>
        <w:pStyle w:val="Content"/>
      </w:pPr>
      <w:r>
        <w:t>Name of backup files should contain the date of backup, plus a serial number for the multiple backup on the same date</w:t>
      </w:r>
    </w:p>
    <w:p w14:paraId="1E779AE5" w14:textId="77777777" w:rsidR="00733E2B" w:rsidRDefault="00733E2B" w:rsidP="00733E2B">
      <w:pPr>
        <w:pStyle w:val="Content"/>
      </w:pPr>
    </w:p>
    <w:p w14:paraId="6D7E144D" w14:textId="77777777" w:rsidR="00733E2B" w:rsidRDefault="00733E2B" w:rsidP="00733E2B">
      <w:pPr>
        <w:pStyle w:val="Kop3"/>
      </w:pPr>
      <w:bookmarkStart w:id="24" w:name="_Toc101563559"/>
      <w:r>
        <w:t>Other requirements</w:t>
      </w:r>
      <w:bookmarkEnd w:id="2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84"/>
        <w:gridCol w:w="1142"/>
      </w:tblGrid>
      <w:tr w:rsidR="00733E2B" w14:paraId="0DB0FD13" w14:textId="77777777" w:rsidTr="002D54CD">
        <w:tc>
          <w:tcPr>
            <w:tcW w:w="8784" w:type="dxa"/>
          </w:tcPr>
          <w:p w14:paraId="18DDACA6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 w:rsidRPr="00E5175C">
              <w:rPr>
                <w:b/>
                <w:bCs/>
              </w:rPr>
              <w:t>Requirement</w:t>
            </w:r>
          </w:p>
        </w:tc>
        <w:tc>
          <w:tcPr>
            <w:tcW w:w="1142" w:type="dxa"/>
          </w:tcPr>
          <w:p w14:paraId="0B350FEF" w14:textId="77777777" w:rsidR="00733E2B" w:rsidRPr="00D32038" w:rsidRDefault="00733E2B" w:rsidP="002D54CD">
            <w:pPr>
              <w:pStyle w:val="Content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733E2B" w14:paraId="47CEF70C" w14:textId="77777777" w:rsidTr="002D54CD">
        <w:tc>
          <w:tcPr>
            <w:tcW w:w="8784" w:type="dxa"/>
          </w:tcPr>
          <w:p w14:paraId="59E96CAF" w14:textId="77777777" w:rsidR="00733E2B" w:rsidRDefault="00733E2B" w:rsidP="002D54CD">
            <w:pPr>
              <w:pStyle w:val="Content"/>
            </w:pPr>
            <w:r>
              <w:t>All data of PLS must be saved on a file after every transaction of the system.</w:t>
            </w:r>
          </w:p>
          <w:p w14:paraId="6AFB6AE9" w14:textId="77777777" w:rsidR="00733E2B" w:rsidRDefault="00733E2B" w:rsidP="002D54CD">
            <w:pPr>
              <w:pStyle w:val="Content"/>
            </w:pPr>
            <w:r>
              <w:t>Members are unique and should not be repeated.</w:t>
            </w:r>
          </w:p>
        </w:tc>
        <w:tc>
          <w:tcPr>
            <w:tcW w:w="1142" w:type="dxa"/>
          </w:tcPr>
          <w:p w14:paraId="4A4157B7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28488D01" w14:textId="77777777" w:rsidTr="002D54CD">
        <w:tc>
          <w:tcPr>
            <w:tcW w:w="8784" w:type="dxa"/>
          </w:tcPr>
          <w:p w14:paraId="69E872F4" w14:textId="77777777" w:rsidR="00733E2B" w:rsidRDefault="00733E2B" w:rsidP="002D54CD">
            <w:pPr>
              <w:pStyle w:val="Content"/>
            </w:pPr>
            <w:r>
              <w:t xml:space="preserve">Books are unique. There will be only one representation of a book in the system. </w:t>
            </w:r>
          </w:p>
        </w:tc>
        <w:tc>
          <w:tcPr>
            <w:tcW w:w="1142" w:type="dxa"/>
          </w:tcPr>
          <w:p w14:paraId="158EF48D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1B35560D" w14:textId="77777777" w:rsidTr="002D54CD">
        <w:tc>
          <w:tcPr>
            <w:tcW w:w="8784" w:type="dxa"/>
          </w:tcPr>
          <w:p w14:paraId="025639A8" w14:textId="77777777" w:rsidR="00733E2B" w:rsidRDefault="00733E2B" w:rsidP="002D54CD">
            <w:pPr>
              <w:pStyle w:val="Content"/>
            </w:pPr>
            <w:r>
              <w:t>Book items are unique</w:t>
            </w:r>
          </w:p>
        </w:tc>
        <w:tc>
          <w:tcPr>
            <w:tcW w:w="1142" w:type="dxa"/>
          </w:tcPr>
          <w:p w14:paraId="40EE90C9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5F5FA804" w14:textId="77777777" w:rsidTr="002D54CD">
        <w:tc>
          <w:tcPr>
            <w:tcW w:w="8784" w:type="dxa"/>
          </w:tcPr>
          <w:p w14:paraId="6832F1D5" w14:textId="77777777" w:rsidR="00733E2B" w:rsidRDefault="00733E2B" w:rsidP="002D54CD">
            <w:pPr>
              <w:pStyle w:val="Content"/>
            </w:pPr>
            <w:r>
              <w:t>There is no special formatting requirements for the passwords</w:t>
            </w:r>
          </w:p>
        </w:tc>
        <w:tc>
          <w:tcPr>
            <w:tcW w:w="1142" w:type="dxa"/>
          </w:tcPr>
          <w:p w14:paraId="057472AA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3A6C3D44" w14:textId="77777777" w:rsidTr="002D54CD">
        <w:tc>
          <w:tcPr>
            <w:tcW w:w="8784" w:type="dxa"/>
          </w:tcPr>
          <w:p w14:paraId="73BD8D7F" w14:textId="77777777" w:rsidR="00733E2B" w:rsidRPr="001D1FE3" w:rsidRDefault="00733E2B" w:rsidP="002D54CD">
            <w:pPr>
              <w:pStyle w:val="Content"/>
            </w:pPr>
            <w:r>
              <w:t>a username must be lowercase</w:t>
            </w:r>
          </w:p>
        </w:tc>
        <w:tc>
          <w:tcPr>
            <w:tcW w:w="1142" w:type="dxa"/>
          </w:tcPr>
          <w:p w14:paraId="49EA3E7E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  <w:tr w:rsidR="00733E2B" w14:paraId="3EA9FFE8" w14:textId="77777777" w:rsidTr="002D54CD">
        <w:tc>
          <w:tcPr>
            <w:tcW w:w="8784" w:type="dxa"/>
          </w:tcPr>
          <w:p w14:paraId="65773D35" w14:textId="77777777" w:rsidR="00733E2B" w:rsidRDefault="00733E2B" w:rsidP="002D54CD">
            <w:pPr>
              <w:pStyle w:val="Content"/>
            </w:pPr>
            <w:r>
              <w:t>Menus should be chosen by one digit or one letter, only. See example below</w:t>
            </w:r>
          </w:p>
        </w:tc>
        <w:tc>
          <w:tcPr>
            <w:tcW w:w="1142" w:type="dxa"/>
          </w:tcPr>
          <w:p w14:paraId="2A73FC7D" w14:textId="77777777" w:rsidR="00733E2B" w:rsidRDefault="00733E2B" w:rsidP="002D54CD">
            <w:pPr>
              <w:pStyle w:val="Content"/>
            </w:pPr>
            <w:r>
              <w:t>M</w:t>
            </w:r>
          </w:p>
        </w:tc>
      </w:tr>
    </w:tbl>
    <w:p w14:paraId="1ACB3F79" w14:textId="77777777" w:rsidR="00733E2B" w:rsidRDefault="00733E2B" w:rsidP="00733E2B">
      <w:pPr>
        <w:pStyle w:val="Content"/>
      </w:pPr>
    </w:p>
    <w:p w14:paraId="024ED6C8" w14:textId="77777777" w:rsidR="00733E2B" w:rsidRDefault="00733E2B" w:rsidP="00733E2B">
      <w:pPr>
        <w:pStyle w:val="Content"/>
      </w:pPr>
      <w:r>
        <w:t>Menu example:</w:t>
      </w:r>
    </w:p>
    <w:p w14:paraId="2592779F" w14:textId="77777777" w:rsidR="00733E2B" w:rsidRDefault="00733E2B" w:rsidP="00733E2B">
      <w:pPr>
        <w:pStyle w:val="Content"/>
      </w:pPr>
      <w:r>
        <w:tab/>
      </w:r>
    </w:p>
    <w:p w14:paraId="7F03D4BE" w14:textId="77777777" w:rsidR="00733E2B" w:rsidRDefault="00733E2B" w:rsidP="00733E2B">
      <w:pPr>
        <w:pStyle w:val="Content"/>
      </w:pPr>
      <w:r>
        <w:lastRenderedPageBreak/>
        <w:t>Enter 1 or 2 to choose a menu:</w:t>
      </w:r>
    </w:p>
    <w:p w14:paraId="510586E4" w14:textId="77777777" w:rsidR="00733E2B" w:rsidRDefault="00733E2B" w:rsidP="00733E2B">
      <w:pPr>
        <w:pStyle w:val="Content"/>
      </w:pPr>
      <w:r>
        <w:t xml:space="preserve">[1] Add member </w:t>
      </w:r>
    </w:p>
    <w:p w14:paraId="5C14BB0F" w14:textId="77777777" w:rsidR="00733E2B" w:rsidRDefault="00733E2B" w:rsidP="00733E2B">
      <w:pPr>
        <w:pStyle w:val="Content"/>
      </w:pPr>
      <w:r>
        <w:t>[2] Search Book</w:t>
      </w:r>
    </w:p>
    <w:p w14:paraId="22590D50" w14:textId="77777777" w:rsidR="00733E2B" w:rsidRDefault="00733E2B" w:rsidP="00733E2B">
      <w:pPr>
        <w:pStyle w:val="Kop2"/>
      </w:pPr>
    </w:p>
    <w:p w14:paraId="4D6067E4" w14:textId="77777777" w:rsidR="00733E2B" w:rsidRDefault="00733E2B" w:rsidP="00733E2B">
      <w:pPr>
        <w:pStyle w:val="Kop2"/>
      </w:pPr>
      <w:bookmarkStart w:id="25" w:name="_Toc101563560"/>
      <w:r>
        <w:t>OPERATING ENVIRONMENT</w:t>
      </w:r>
      <w:bookmarkEnd w:id="25"/>
    </w:p>
    <w:p w14:paraId="067E67A7" w14:textId="77777777" w:rsidR="00733E2B" w:rsidRDefault="00733E2B" w:rsidP="00733E2B">
      <w:pPr>
        <w:pStyle w:val="Content"/>
      </w:pPr>
      <w:r>
        <w:t>Operating environment for PLS is as listed below.</w:t>
      </w:r>
    </w:p>
    <w:p w14:paraId="3A5B32A2" w14:textId="77777777" w:rsidR="00733E2B" w:rsidRDefault="00733E2B" w:rsidP="00733E2B">
      <w:pPr>
        <w:pStyle w:val="Content"/>
      </w:pPr>
    </w:p>
    <w:p w14:paraId="57B236D5" w14:textId="77777777" w:rsidR="00733E2B" w:rsidRDefault="00733E2B" w:rsidP="00733E2B">
      <w:pPr>
        <w:pStyle w:val="Content"/>
      </w:pPr>
      <w:r>
        <w:t>Client/server : Local Client system</w:t>
      </w:r>
    </w:p>
    <w:p w14:paraId="6AEE7C3E" w14:textId="77777777" w:rsidR="00733E2B" w:rsidRDefault="00733E2B" w:rsidP="00733E2B">
      <w:pPr>
        <w:pStyle w:val="Content"/>
      </w:pPr>
      <w:r>
        <w:t>Operating system: Windows. Mac OS</w:t>
      </w:r>
    </w:p>
    <w:p w14:paraId="5A2141D2" w14:textId="77777777" w:rsidR="00733E2B" w:rsidRDefault="00733E2B" w:rsidP="00733E2B">
      <w:pPr>
        <w:pStyle w:val="Content"/>
      </w:pPr>
      <w:r>
        <w:t>database: csv, json</w:t>
      </w:r>
    </w:p>
    <w:p w14:paraId="48E6F353" w14:textId="77777777" w:rsidR="00733E2B" w:rsidRDefault="00733E2B" w:rsidP="00733E2B">
      <w:pPr>
        <w:pStyle w:val="Content"/>
      </w:pPr>
      <w:r>
        <w:t xml:space="preserve">platform: Python </w:t>
      </w:r>
    </w:p>
    <w:p w14:paraId="5F118F6B" w14:textId="77777777" w:rsidR="00733E2B" w:rsidRDefault="00733E2B" w:rsidP="00733E2B">
      <w:pPr>
        <w:pStyle w:val="Content"/>
      </w:pPr>
    </w:p>
    <w:p w14:paraId="3FB7D4A9" w14:textId="77777777" w:rsidR="00733E2B" w:rsidRDefault="00733E2B" w:rsidP="00733E2B">
      <w:pPr>
        <w:pStyle w:val="Kop2"/>
      </w:pPr>
      <w:bookmarkStart w:id="26" w:name="_Toc101563561"/>
      <w:r>
        <w:t>DESIGN and IMPLEMENTATION CONSTRAINTS</w:t>
      </w:r>
      <w:bookmarkEnd w:id="26"/>
    </w:p>
    <w:p w14:paraId="0A663A9A" w14:textId="77777777" w:rsidR="00733E2B" w:rsidRDefault="00733E2B" w:rsidP="00733E2B">
      <w:pPr>
        <w:pStyle w:val="Content"/>
      </w:pPr>
    </w:p>
    <w:p w14:paraId="0EE2EC4E" w14:textId="77777777" w:rsidR="00733E2B" w:rsidRDefault="00733E2B" w:rsidP="00733E2B">
      <w:pPr>
        <w:pStyle w:val="Content"/>
      </w:pPr>
      <w:r>
        <w:t>The PLS system must be built only in Python 3 using only modules in the standard library of python 3.</w:t>
      </w:r>
    </w:p>
    <w:p w14:paraId="3F91B148" w14:textId="77777777" w:rsidR="0062089B" w:rsidRDefault="0062089B" w:rsidP="00E9699B">
      <w:pPr>
        <w:pStyle w:val="Content"/>
      </w:pPr>
    </w:p>
    <w:p w14:paraId="735084CC" w14:textId="64D9FB79" w:rsidR="00E9699B" w:rsidRDefault="00E9699B" w:rsidP="00632F5F">
      <w:pPr>
        <w:pStyle w:val="Kop2"/>
      </w:pPr>
      <w:bookmarkStart w:id="27" w:name="_Toc101563562"/>
      <w:r>
        <w:t>PRODUCT FEATURES</w:t>
      </w:r>
      <w:bookmarkEnd w:id="27"/>
    </w:p>
    <w:p w14:paraId="73036F3B" w14:textId="77777777" w:rsidR="00E9699B" w:rsidRDefault="00E9699B" w:rsidP="00E9699B">
      <w:pPr>
        <w:pStyle w:val="Content"/>
      </w:pPr>
    </w:p>
    <w:p w14:paraId="65CF24A4" w14:textId="4FAFEC88" w:rsidR="00E9699B" w:rsidRDefault="00E9699B" w:rsidP="00E9699B">
      <w:pPr>
        <w:pStyle w:val="Content"/>
      </w:pPr>
      <w:r>
        <w:t xml:space="preserve">The major features of </w:t>
      </w:r>
      <w:r w:rsidR="001E79A4">
        <w:t>PLS</w:t>
      </w:r>
      <w:r>
        <w:t xml:space="preserve"> as shown in below </w:t>
      </w:r>
      <w:r w:rsidR="001E79A4">
        <w:t>UML Diagram</w:t>
      </w:r>
      <w:r w:rsidR="00DF7A62">
        <w:t>.</w:t>
      </w:r>
    </w:p>
    <w:p w14:paraId="6C3872B1" w14:textId="77777777" w:rsidR="00DF7A62" w:rsidRDefault="00DF7A62" w:rsidP="00E9699B">
      <w:pPr>
        <w:pStyle w:val="Content"/>
      </w:pPr>
    </w:p>
    <w:p w14:paraId="08A798F1" w14:textId="0D3AC787" w:rsidR="00DF7A62" w:rsidRDefault="00DF7A62" w:rsidP="00E9699B">
      <w:pPr>
        <w:pStyle w:val="Content"/>
      </w:pPr>
      <w:r>
        <w:t xml:space="preserve">I have chosen to </w:t>
      </w:r>
      <w:r w:rsidR="00F712E4">
        <w:t xml:space="preserve">make a </w:t>
      </w:r>
      <w:r w:rsidR="00F66925">
        <w:t>Member</w:t>
      </w:r>
      <w:r w:rsidR="00F712E4">
        <w:t xml:space="preserve"> and a </w:t>
      </w:r>
      <w:r w:rsidR="00F66925">
        <w:t>Admin</w:t>
      </w:r>
      <w:r w:rsidR="00F712E4">
        <w:t xml:space="preserve"> class including a database (json) file for each object. I Could have done this with a </w:t>
      </w:r>
      <w:r w:rsidR="002B1459">
        <w:t>Boolean field in the person table. That would be much better</w:t>
      </w:r>
      <w:r w:rsidR="00FD18D8">
        <w:t xml:space="preserve">. </w:t>
      </w:r>
    </w:p>
    <w:p w14:paraId="12609F94" w14:textId="77777777" w:rsidR="00F37C2D" w:rsidRDefault="00F37C2D" w:rsidP="00E9699B">
      <w:pPr>
        <w:pStyle w:val="Content"/>
      </w:pPr>
    </w:p>
    <w:p w14:paraId="0C6FA1C5" w14:textId="01E76C4B" w:rsidR="00F37C2D" w:rsidRDefault="00F37C2D" w:rsidP="00E9699B">
      <w:pPr>
        <w:pStyle w:val="Content"/>
      </w:pPr>
      <w:r>
        <w:t>I dint use unique id’s for the book items</w:t>
      </w:r>
      <w:r w:rsidR="00D44C97">
        <w:t xml:space="preserve">. That too would have made the system professional but didn’t </w:t>
      </w:r>
      <w:r w:rsidR="00312BC9">
        <w:t>have</w:t>
      </w:r>
      <w:r w:rsidR="00D44C97">
        <w:t xml:space="preserve"> the time to realize it. </w:t>
      </w:r>
    </w:p>
    <w:p w14:paraId="75880A17" w14:textId="77777777" w:rsidR="00D55849" w:rsidRDefault="00D55849" w:rsidP="00E9699B">
      <w:pPr>
        <w:pStyle w:val="Content"/>
      </w:pPr>
    </w:p>
    <w:p w14:paraId="0C061D0C" w14:textId="4D2B6E33" w:rsidR="00D55849" w:rsidRDefault="00D55849" w:rsidP="00E9699B">
      <w:pPr>
        <w:pStyle w:val="Content"/>
      </w:pPr>
      <w:r>
        <w:t>Much of the names for the functions could be better</w:t>
      </w:r>
      <w:r w:rsidR="00617797">
        <w:t xml:space="preserve">. I realized that it is </w:t>
      </w:r>
      <w:r w:rsidR="00032317">
        <w:t xml:space="preserve">more readable to use functional names like Save instead of </w:t>
      </w:r>
      <w:proofErr w:type="spellStart"/>
      <w:r w:rsidR="00032317">
        <w:t>WriteTodabase</w:t>
      </w:r>
      <w:proofErr w:type="spellEnd"/>
      <w:r w:rsidR="00F5514E">
        <w:t xml:space="preserve"> for Book Class</w:t>
      </w:r>
      <w:r w:rsidR="00032317">
        <w:t>.</w:t>
      </w:r>
      <w:r w:rsidR="00E25D2B">
        <w:t xml:space="preserve"> Or </w:t>
      </w:r>
      <w:proofErr w:type="spellStart"/>
      <w:r w:rsidR="00E25D2B">
        <w:t>GetBook</w:t>
      </w:r>
      <w:proofErr w:type="spellEnd"/>
      <w:r w:rsidR="00E25D2B">
        <w:t xml:space="preserve">() instead of </w:t>
      </w:r>
      <w:proofErr w:type="spellStart"/>
      <w:r w:rsidR="00E25D2B">
        <w:t>readFromdatabase</w:t>
      </w:r>
      <w:proofErr w:type="spellEnd"/>
      <w:r w:rsidR="00E25D2B">
        <w:t>().</w:t>
      </w:r>
    </w:p>
    <w:p w14:paraId="56BD8B4E" w14:textId="77777777" w:rsidR="00E9699B" w:rsidRDefault="00E9699B" w:rsidP="00E9699B">
      <w:pPr>
        <w:pStyle w:val="Content"/>
      </w:pPr>
    </w:p>
    <w:p w14:paraId="3373A422" w14:textId="77777777" w:rsidR="00E25D2B" w:rsidRDefault="00E25D2B" w:rsidP="00E9699B">
      <w:pPr>
        <w:pStyle w:val="Content"/>
      </w:pPr>
    </w:p>
    <w:p w14:paraId="3D730B51" w14:textId="069F5735" w:rsidR="00E25D2B" w:rsidRDefault="00F075C9" w:rsidP="00E9699B">
      <w:pPr>
        <w:pStyle w:val="Content"/>
      </w:pPr>
      <w:r>
        <w:t>Below is the UML of the PLS.</w:t>
      </w:r>
    </w:p>
    <w:p w14:paraId="6718CF60" w14:textId="77777777" w:rsidR="00721265" w:rsidRDefault="00721265" w:rsidP="00E9699B">
      <w:pPr>
        <w:pStyle w:val="Content"/>
      </w:pPr>
    </w:p>
    <w:p w14:paraId="37252468" w14:textId="639CA05F" w:rsidR="00721265" w:rsidRDefault="00721265" w:rsidP="000E2145">
      <w:pPr>
        <w:pStyle w:val="Kop21"/>
        <w:numPr>
          <w:ilvl w:val="0"/>
          <w:numId w:val="0"/>
        </w:numPr>
      </w:pPr>
      <w:r>
        <w:t>UML Diagram</w:t>
      </w:r>
    </w:p>
    <w:p w14:paraId="5DAE9D86" w14:textId="0ACEBDA5" w:rsidR="005F5E22" w:rsidRDefault="00891BA9" w:rsidP="00E9699B">
      <w:pPr>
        <w:pStyle w:val="Content"/>
      </w:pPr>
      <w:r>
        <w:rPr>
          <w:noProof/>
          <w:lang w:val="nl-NL" w:eastAsia="nl-NL"/>
        </w:rPr>
        <w:lastRenderedPageBreak/>
        <w:drawing>
          <wp:inline distT="0" distB="0" distL="0" distR="0" wp14:anchorId="353F175E" wp14:editId="5A529BF1">
            <wp:extent cx="6848475" cy="8896350"/>
            <wp:effectExtent l="0" t="0" r="9525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8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544" w14:textId="22D9690F" w:rsidR="00F075C9" w:rsidRDefault="00AE1304" w:rsidP="000E2145">
      <w:pPr>
        <w:pStyle w:val="Kop21"/>
        <w:numPr>
          <w:ilvl w:val="0"/>
          <w:numId w:val="0"/>
        </w:numPr>
      </w:pPr>
      <w:r>
        <w:lastRenderedPageBreak/>
        <w:t>Use Case Diagram</w:t>
      </w:r>
    </w:p>
    <w:p w14:paraId="0E8C0329" w14:textId="384E1DE9" w:rsidR="00FC767C" w:rsidRDefault="0064401C" w:rsidP="000E2145">
      <w:pPr>
        <w:pStyle w:val="Kop21"/>
        <w:numPr>
          <w:ilvl w:val="0"/>
          <w:numId w:val="0"/>
        </w:numPr>
      </w:pPr>
      <w:r>
        <w:rPr>
          <w:noProof/>
          <w:lang w:val="nl-NL" w:eastAsia="nl-NL"/>
        </w:rPr>
        <w:drawing>
          <wp:inline distT="0" distB="0" distL="0" distR="0" wp14:anchorId="27DE4B9D" wp14:editId="7E8DE97F">
            <wp:extent cx="6230483" cy="7813964"/>
            <wp:effectExtent l="0" t="0" r="0" b="0"/>
            <wp:docPr id="1" name="Afbeelding 1" descr="C:\Users\eigenaar\Downloads\usecasediagrampl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genaar\Downloads\usecasediagrampls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22" cy="781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EA84" w14:textId="708E06B3" w:rsidR="00BA1BDB" w:rsidRDefault="00BA1BDB" w:rsidP="00E9699B">
      <w:pPr>
        <w:pStyle w:val="Content"/>
      </w:pPr>
    </w:p>
    <w:p w14:paraId="1ACC7F4C" w14:textId="77777777" w:rsidR="00FA16E8" w:rsidRDefault="00FA16E8" w:rsidP="00E9699B">
      <w:pPr>
        <w:pStyle w:val="Content"/>
      </w:pPr>
    </w:p>
    <w:p w14:paraId="30FFAD75" w14:textId="267CDCC7" w:rsidR="00E9699B" w:rsidRDefault="00E9699B" w:rsidP="00AD4222">
      <w:pPr>
        <w:pStyle w:val="Kop1"/>
        <w:numPr>
          <w:ilvl w:val="0"/>
          <w:numId w:val="4"/>
        </w:numPr>
      </w:pPr>
      <w:bookmarkStart w:id="28" w:name="_Toc101563563"/>
      <w:r>
        <w:t>INTERFACE REQUIREMENTS</w:t>
      </w:r>
      <w:bookmarkEnd w:id="28"/>
    </w:p>
    <w:p w14:paraId="5BAE39D8" w14:textId="211DCE9C" w:rsidR="00E9699B" w:rsidRDefault="00E9699B" w:rsidP="001563B8">
      <w:pPr>
        <w:pStyle w:val="Kop2"/>
      </w:pPr>
      <w:bookmarkStart w:id="29" w:name="_Toc101563564"/>
      <w:r>
        <w:t>USER INTERFACES</w:t>
      </w:r>
      <w:bookmarkEnd w:id="29"/>
    </w:p>
    <w:p w14:paraId="45EDF33A" w14:textId="443B782C" w:rsidR="00E9699B" w:rsidRDefault="00AC4CF9" w:rsidP="00E9699B">
      <w:pPr>
        <w:pStyle w:val="Content"/>
      </w:pPr>
      <w:r>
        <w:t>There will be no special requirements for the user</w:t>
      </w:r>
      <w:r w:rsidR="00523BAE">
        <w:t xml:space="preserve"> interface others than stated in requirements.</w:t>
      </w:r>
    </w:p>
    <w:p w14:paraId="5EB0C05D" w14:textId="77777777" w:rsidR="00523BAE" w:rsidRDefault="00523BAE" w:rsidP="00E9699B">
      <w:pPr>
        <w:pStyle w:val="Content"/>
      </w:pPr>
    </w:p>
    <w:p w14:paraId="0461EF1F" w14:textId="08E34ECF" w:rsidR="00523BAE" w:rsidRDefault="00523BAE" w:rsidP="00E9699B">
      <w:pPr>
        <w:pStyle w:val="Content"/>
      </w:pPr>
      <w:r>
        <w:t xml:space="preserve">A Command window </w:t>
      </w:r>
      <w:r w:rsidR="00D73655">
        <w:t>will be use</w:t>
      </w:r>
      <w:r w:rsidR="00E52067">
        <w:t>d</w:t>
      </w:r>
      <w:r w:rsidR="00D73655">
        <w:t xml:space="preserve"> as the interface of the PLS.</w:t>
      </w:r>
    </w:p>
    <w:p w14:paraId="728E2E46" w14:textId="77777777" w:rsidR="00B5698E" w:rsidRDefault="00B5698E" w:rsidP="00B5698E">
      <w:pPr>
        <w:pStyle w:val="Content"/>
      </w:pPr>
    </w:p>
    <w:p w14:paraId="53922ED6" w14:textId="0AF1685E" w:rsidR="00B5698E" w:rsidRDefault="00D27E9E" w:rsidP="00EB6E4A">
      <w:pPr>
        <w:pStyle w:val="Kop1"/>
        <w:numPr>
          <w:ilvl w:val="0"/>
          <w:numId w:val="4"/>
        </w:numPr>
      </w:pPr>
      <w:bookmarkStart w:id="30" w:name="_Toc101563565"/>
      <w:r>
        <w:t>USER MANUAL</w:t>
      </w:r>
      <w:bookmarkEnd w:id="30"/>
    </w:p>
    <w:p w14:paraId="25FEBB5C" w14:textId="77777777" w:rsidR="0088324D" w:rsidRDefault="0088324D" w:rsidP="00E9699B">
      <w:pPr>
        <w:pStyle w:val="Content"/>
      </w:pPr>
    </w:p>
    <w:p w14:paraId="50631425" w14:textId="77777777" w:rsidR="00DF6D9B" w:rsidRPr="00B102DB" w:rsidRDefault="00DF6D9B" w:rsidP="00B102DB">
      <w:pPr>
        <w:pStyle w:val="Kop2"/>
      </w:pPr>
      <w:bookmarkStart w:id="31" w:name="_Toc101563566"/>
      <w:r w:rsidRPr="00B102DB">
        <w:t>System Requirements</w:t>
      </w:r>
      <w:bookmarkEnd w:id="31"/>
    </w:p>
    <w:p w14:paraId="08568542" w14:textId="60142575" w:rsidR="002D5196" w:rsidRPr="00B102DB" w:rsidRDefault="00B102DB" w:rsidP="00E9699B">
      <w:pPr>
        <w:pStyle w:val="Content"/>
      </w:pPr>
      <w:r w:rsidRPr="00D27E9E">
        <w:t>Processor</w:t>
      </w:r>
      <w:r w:rsidRPr="00B102DB">
        <w:t>:</w:t>
      </w:r>
      <w:r w:rsidR="00132D06" w:rsidRPr="00B102DB">
        <w:t xml:space="preserve"> </w:t>
      </w:r>
      <w:r w:rsidR="00DF6D9B" w:rsidRPr="00D27E9E">
        <w:t>1 GHz or faster x86 or 64-bit processor; Intel processor (Mac)</w:t>
      </w:r>
      <w:r w:rsidR="00DF6D9B" w:rsidRPr="00D27E9E">
        <w:br/>
        <w:t>Memory</w:t>
      </w:r>
      <w:r w:rsidR="00305B3D" w:rsidRPr="00B102DB">
        <w:t xml:space="preserve"> : </w:t>
      </w:r>
      <w:r w:rsidR="00DF6D9B" w:rsidRPr="00D27E9E">
        <w:t>1 GB RAM (32-bit or Mac) /2 GB RAM (64-bit)</w:t>
      </w:r>
      <w:r w:rsidR="00DF6D9B" w:rsidRPr="00D27E9E">
        <w:br/>
        <w:t>Operating System</w:t>
      </w:r>
      <w:r w:rsidR="00132D06" w:rsidRPr="00B102DB">
        <w:t xml:space="preserve"> : </w:t>
      </w:r>
      <w:r w:rsidR="00DF6D9B" w:rsidRPr="00D27E9E">
        <w:t xml:space="preserve">Windows </w:t>
      </w:r>
      <w:r w:rsidR="002D5196" w:rsidRPr="00B102DB">
        <w:t xml:space="preserve">Or </w:t>
      </w:r>
      <w:r w:rsidR="00DF6D9B" w:rsidRPr="00D27E9E">
        <w:t>Mac</w:t>
      </w:r>
      <w:r w:rsidR="002D5196" w:rsidRPr="00B102DB">
        <w:t xml:space="preserve"> OS</w:t>
      </w:r>
    </w:p>
    <w:p w14:paraId="6793170E" w14:textId="61F42716" w:rsidR="00DF6D9B" w:rsidRDefault="00B102DB" w:rsidP="00E9699B">
      <w:pPr>
        <w:pStyle w:val="Content"/>
      </w:pPr>
      <w:r w:rsidRPr="00B102DB">
        <w:t>Software:</w:t>
      </w:r>
      <w:r w:rsidR="00132D06" w:rsidRPr="00B102DB">
        <w:t xml:space="preserve"> Python 3.0 installed and working</w:t>
      </w:r>
      <w:r w:rsidR="00DF6D9B" w:rsidRPr="00D27E9E">
        <w:br/>
      </w:r>
      <w:r w:rsidR="00132D06" w:rsidRPr="00B102DB">
        <w:t>Tools : Command line tool</w:t>
      </w:r>
    </w:p>
    <w:p w14:paraId="127B6BEF" w14:textId="77777777" w:rsidR="00DF6D9B" w:rsidRDefault="00DF6D9B" w:rsidP="00E9699B">
      <w:pPr>
        <w:pStyle w:val="Content"/>
      </w:pPr>
    </w:p>
    <w:p w14:paraId="5691ABE6" w14:textId="1AD2B705" w:rsidR="007E72C3" w:rsidRDefault="007E72C3" w:rsidP="00E9699B">
      <w:pPr>
        <w:pStyle w:val="Content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t xml:space="preserve">We will run our program on </w:t>
      </w:r>
      <w:proofErr w:type="spellStart"/>
      <w:r w:rsidRPr="007E72C3">
        <w:t>on</w:t>
      </w:r>
      <w:proofErr w:type="spellEnd"/>
      <w:r w:rsidRPr="007E72C3">
        <w:t> </w:t>
      </w:r>
      <w:r w:rsidRPr="007E72C3">
        <w:rPr>
          <w:b/>
          <w:bCs/>
        </w:rPr>
        <w:t>CMD </w:t>
      </w:r>
      <w:r w:rsidRPr="007E72C3">
        <w:t>or </w:t>
      </w:r>
      <w:r w:rsidRPr="007E72C3">
        <w:rPr>
          <w:b/>
          <w:bCs/>
        </w:rPr>
        <w:t>command prompt </w:t>
      </w:r>
      <w:r w:rsidRPr="007E72C3">
        <w:t>as CMD is the default command-line interpreter on Windows.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1830CB15" w14:textId="77777777" w:rsidR="007E72C3" w:rsidRDefault="007E72C3" w:rsidP="00E9699B">
      <w:pPr>
        <w:pStyle w:val="Content"/>
      </w:pPr>
    </w:p>
    <w:p w14:paraId="77BA6EAA" w14:textId="77777777" w:rsidR="0050015B" w:rsidRDefault="0050015B" w:rsidP="0050015B">
      <w:pPr>
        <w:pStyle w:val="Content"/>
      </w:pPr>
      <w:r>
        <w:t xml:space="preserve">We assume that you have a knowledge of using windows and starting a </w:t>
      </w:r>
      <w:proofErr w:type="spellStart"/>
      <w:r>
        <w:t>cmd</w:t>
      </w:r>
      <w:proofErr w:type="spellEnd"/>
      <w:r>
        <w:t xml:space="preserve"> session.</w:t>
      </w:r>
    </w:p>
    <w:p w14:paraId="3D86CEDB" w14:textId="77777777" w:rsidR="0050015B" w:rsidRDefault="0050015B" w:rsidP="00E9699B">
      <w:pPr>
        <w:pStyle w:val="Content"/>
      </w:pPr>
    </w:p>
    <w:p w14:paraId="6DFDB783" w14:textId="16602A54" w:rsidR="00A206EA" w:rsidRDefault="00A206EA" w:rsidP="00A206EA">
      <w:pPr>
        <w:pStyle w:val="Kop2"/>
      </w:pPr>
      <w:bookmarkStart w:id="32" w:name="_Toc101563567"/>
      <w:r>
        <w:t>Working with the PLS</w:t>
      </w:r>
      <w:bookmarkEnd w:id="32"/>
    </w:p>
    <w:p w14:paraId="7646DEEB" w14:textId="26C73971" w:rsidR="00E52067" w:rsidRDefault="00ED3200" w:rsidP="00E9699B">
      <w:pPr>
        <w:pStyle w:val="Content"/>
        <w:rPr>
          <w:lang w:val="en-GB"/>
        </w:rPr>
      </w:pPr>
      <w:r>
        <w:rPr>
          <w:lang w:val="en-GB"/>
        </w:rPr>
        <w:t xml:space="preserve">First </w:t>
      </w:r>
      <w:r w:rsidR="005845EB">
        <w:rPr>
          <w:lang w:val="en-GB"/>
        </w:rPr>
        <w:t xml:space="preserve">you </w:t>
      </w:r>
      <w:r>
        <w:rPr>
          <w:lang w:val="en-GB"/>
        </w:rPr>
        <w:t>have to login before you can do anything with the PLS.</w:t>
      </w:r>
    </w:p>
    <w:p w14:paraId="53CE3B91" w14:textId="77777777" w:rsidR="00ED3200" w:rsidRDefault="00ED3200" w:rsidP="00E9699B">
      <w:pPr>
        <w:pStyle w:val="Content"/>
        <w:rPr>
          <w:lang w:val="en-GB"/>
        </w:rPr>
      </w:pPr>
    </w:p>
    <w:p w14:paraId="156BF23E" w14:textId="11D1356A" w:rsidR="00275618" w:rsidRDefault="00ED3200" w:rsidP="00E9699B">
      <w:pPr>
        <w:pStyle w:val="Content"/>
        <w:rPr>
          <w:lang w:val="en-GB"/>
        </w:rPr>
      </w:pPr>
      <w:r>
        <w:rPr>
          <w:lang w:val="en-GB"/>
        </w:rPr>
        <w:t>You can login in as an Admin</w:t>
      </w:r>
      <w:r w:rsidR="005845EB">
        <w:rPr>
          <w:lang w:val="en-GB"/>
        </w:rPr>
        <w:t xml:space="preserve">istrator </w:t>
      </w:r>
      <w:r w:rsidR="00275618">
        <w:rPr>
          <w:lang w:val="en-GB"/>
        </w:rPr>
        <w:t>(Admin) or</w:t>
      </w:r>
      <w:r>
        <w:rPr>
          <w:lang w:val="en-GB"/>
        </w:rPr>
        <w:t xml:space="preserve"> as a </w:t>
      </w:r>
      <w:r w:rsidR="00F66925">
        <w:rPr>
          <w:lang w:val="en-GB"/>
        </w:rPr>
        <w:t>Member</w:t>
      </w:r>
      <w:r w:rsidR="00012652">
        <w:rPr>
          <w:lang w:val="en-GB"/>
        </w:rPr>
        <w:t>.</w:t>
      </w:r>
      <w:r w:rsidR="00275618">
        <w:rPr>
          <w:lang w:val="en-GB"/>
        </w:rPr>
        <w:t xml:space="preserve"> </w:t>
      </w:r>
    </w:p>
    <w:p w14:paraId="499E9D59" w14:textId="77777777" w:rsidR="00275618" w:rsidRDefault="00275618" w:rsidP="00E9699B">
      <w:pPr>
        <w:pStyle w:val="Content"/>
        <w:rPr>
          <w:lang w:val="en-GB"/>
        </w:rPr>
      </w:pPr>
    </w:p>
    <w:p w14:paraId="2BE1939A" w14:textId="040E3A7D" w:rsidR="00ED3200" w:rsidRDefault="00275618" w:rsidP="00E9699B">
      <w:pPr>
        <w:pStyle w:val="Content"/>
        <w:rPr>
          <w:lang w:val="en-GB"/>
        </w:rPr>
      </w:pPr>
      <w:r>
        <w:rPr>
          <w:lang w:val="en-GB"/>
        </w:rPr>
        <w:t xml:space="preserve">As an Admin </w:t>
      </w:r>
      <w:r w:rsidR="008736ED">
        <w:t>you have the following functionality</w:t>
      </w:r>
      <w:r w:rsidR="00A474BD">
        <w:rPr>
          <w:lang w:val="en-GB"/>
        </w:rPr>
        <w:t>:</w:t>
      </w:r>
    </w:p>
    <w:p w14:paraId="7D5AEBB9" w14:textId="45181BA9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lastRenderedPageBreak/>
        <w:t>S</w:t>
      </w:r>
      <w:r w:rsidRPr="00897BA5">
        <w:rPr>
          <w:lang w:val="en-GB"/>
        </w:rPr>
        <w:t>ee the list of members</w:t>
      </w:r>
      <w:r w:rsidR="00BC0E0D">
        <w:rPr>
          <w:lang w:val="en-GB"/>
        </w:rPr>
        <w:t>,</w:t>
      </w:r>
    </w:p>
    <w:p w14:paraId="241205C1" w14:textId="48E9E9A7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A</w:t>
      </w:r>
      <w:r w:rsidRPr="00897BA5">
        <w:rPr>
          <w:lang w:val="en-GB"/>
        </w:rPr>
        <w:t>dd, edit, and delete a member from the system</w:t>
      </w:r>
      <w:r w:rsidR="00BC0E0D">
        <w:rPr>
          <w:lang w:val="en-GB"/>
        </w:rPr>
        <w:t>,</w:t>
      </w:r>
    </w:p>
    <w:p w14:paraId="6273862B" w14:textId="50B57B8A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C</w:t>
      </w:r>
      <w:r w:rsidRPr="00897BA5">
        <w:rPr>
          <w:lang w:val="en-GB"/>
        </w:rPr>
        <w:t>heck the status of book items currently loaned by a member</w:t>
      </w:r>
      <w:r w:rsidR="00BC0E0D">
        <w:rPr>
          <w:lang w:val="en-GB"/>
        </w:rPr>
        <w:t>,</w:t>
      </w:r>
    </w:p>
    <w:p w14:paraId="04EEFD49" w14:textId="5D514F19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L</w:t>
      </w:r>
      <w:r w:rsidRPr="00897BA5">
        <w:rPr>
          <w:lang w:val="en-GB"/>
        </w:rPr>
        <w:t>oad and add a list of members to the system, all at once (using a csv file)</w:t>
      </w:r>
      <w:r w:rsidR="00BC0E0D">
        <w:rPr>
          <w:lang w:val="en-GB"/>
        </w:rPr>
        <w:t>,</w:t>
      </w:r>
    </w:p>
    <w:p w14:paraId="5F778EF1" w14:textId="1354567D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C</w:t>
      </w:r>
      <w:r w:rsidRPr="00897BA5">
        <w:rPr>
          <w:lang w:val="en-GB"/>
        </w:rPr>
        <w:t xml:space="preserve">heck the </w:t>
      </w:r>
      <w:proofErr w:type="spellStart"/>
      <w:r w:rsidRPr="00897BA5">
        <w:rPr>
          <w:lang w:val="en-GB"/>
        </w:rPr>
        <w:t>catalog</w:t>
      </w:r>
      <w:proofErr w:type="spellEnd"/>
      <w:r w:rsidRPr="00897BA5">
        <w:rPr>
          <w:lang w:val="en-GB"/>
        </w:rPr>
        <w:t xml:space="preserve"> (list of books)</w:t>
      </w:r>
      <w:r w:rsidR="00BC0E0D">
        <w:rPr>
          <w:lang w:val="en-GB"/>
        </w:rPr>
        <w:t>,</w:t>
      </w:r>
    </w:p>
    <w:p w14:paraId="08B3A0F3" w14:textId="2586BC2C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A</w:t>
      </w:r>
      <w:r w:rsidRPr="00897BA5">
        <w:rPr>
          <w:lang w:val="en-GB"/>
        </w:rPr>
        <w:t xml:space="preserve">dd, edit, and delete a book to/from the </w:t>
      </w:r>
      <w:proofErr w:type="spellStart"/>
      <w:r w:rsidRPr="00897BA5">
        <w:rPr>
          <w:lang w:val="en-GB"/>
        </w:rPr>
        <w:t>catalog</w:t>
      </w:r>
      <w:proofErr w:type="spellEnd"/>
      <w:r w:rsidR="00BC0E0D">
        <w:rPr>
          <w:lang w:val="en-GB"/>
        </w:rPr>
        <w:t>,</w:t>
      </w:r>
    </w:p>
    <w:p w14:paraId="6E32453E" w14:textId="3CEDB7C1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S</w:t>
      </w:r>
      <w:r w:rsidRPr="00897BA5">
        <w:rPr>
          <w:lang w:val="en-GB"/>
        </w:rPr>
        <w:t xml:space="preserve">earch a book in the </w:t>
      </w:r>
      <w:proofErr w:type="spellStart"/>
      <w:r w:rsidRPr="00897BA5">
        <w:rPr>
          <w:lang w:val="en-GB"/>
        </w:rPr>
        <w:t>catalog</w:t>
      </w:r>
      <w:proofErr w:type="spellEnd"/>
      <w:r w:rsidR="00BC0E0D">
        <w:rPr>
          <w:lang w:val="en-GB"/>
        </w:rPr>
        <w:t>,</w:t>
      </w:r>
    </w:p>
    <w:p w14:paraId="199759DB" w14:textId="06AF43CE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L</w:t>
      </w:r>
      <w:r w:rsidRPr="00897BA5">
        <w:rPr>
          <w:lang w:val="en-GB"/>
        </w:rPr>
        <w:t xml:space="preserve">oad and add a list of books to the </w:t>
      </w:r>
      <w:proofErr w:type="spellStart"/>
      <w:r w:rsidRPr="00897BA5">
        <w:rPr>
          <w:lang w:val="en-GB"/>
        </w:rPr>
        <w:t>catalog</w:t>
      </w:r>
      <w:proofErr w:type="spellEnd"/>
      <w:r w:rsidRPr="00897BA5">
        <w:rPr>
          <w:lang w:val="en-GB"/>
        </w:rPr>
        <w:t>, all at once (using a json file)</w:t>
      </w:r>
      <w:r w:rsidR="00BC0E0D">
        <w:rPr>
          <w:lang w:val="en-GB"/>
        </w:rPr>
        <w:t>,</w:t>
      </w:r>
    </w:p>
    <w:p w14:paraId="5E5EE3A0" w14:textId="0CC8DD67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S</w:t>
      </w:r>
      <w:r w:rsidRPr="00897BA5">
        <w:rPr>
          <w:lang w:val="en-GB"/>
        </w:rPr>
        <w:t>ee the list of book items in the library</w:t>
      </w:r>
      <w:r w:rsidR="00BC0E0D">
        <w:rPr>
          <w:lang w:val="en-GB"/>
        </w:rPr>
        <w:t>,</w:t>
      </w:r>
    </w:p>
    <w:p w14:paraId="794F4C62" w14:textId="10E2684D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A</w:t>
      </w:r>
      <w:r w:rsidRPr="00897BA5">
        <w:rPr>
          <w:lang w:val="en-GB"/>
        </w:rPr>
        <w:t>dd, edit, and delete a book item to/from the library</w:t>
      </w:r>
      <w:r w:rsidR="00BC0E0D">
        <w:rPr>
          <w:lang w:val="en-GB"/>
        </w:rPr>
        <w:t>,</w:t>
      </w:r>
    </w:p>
    <w:p w14:paraId="723254F1" w14:textId="4C647638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S</w:t>
      </w:r>
      <w:r w:rsidRPr="00897BA5">
        <w:rPr>
          <w:lang w:val="en-GB"/>
        </w:rPr>
        <w:t xml:space="preserve">earch a book item and its availability in the </w:t>
      </w:r>
      <w:proofErr w:type="spellStart"/>
      <w:r w:rsidRPr="00897BA5">
        <w:rPr>
          <w:lang w:val="en-GB"/>
        </w:rPr>
        <w:t>catalog</w:t>
      </w:r>
      <w:proofErr w:type="spellEnd"/>
      <w:r w:rsidRPr="00897BA5">
        <w:rPr>
          <w:lang w:val="en-GB"/>
        </w:rPr>
        <w:t xml:space="preserve"> library</w:t>
      </w:r>
      <w:r w:rsidR="00BC0E0D">
        <w:rPr>
          <w:lang w:val="en-GB"/>
        </w:rPr>
        <w:t>,</w:t>
      </w:r>
    </w:p>
    <w:p w14:paraId="0FF19FCF" w14:textId="41CF650D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L</w:t>
      </w:r>
      <w:r w:rsidRPr="00897BA5">
        <w:rPr>
          <w:lang w:val="en-GB"/>
        </w:rPr>
        <w:t>end a book item to a member</w:t>
      </w:r>
      <w:r w:rsidR="00BC0E0D">
        <w:rPr>
          <w:lang w:val="en-GB"/>
        </w:rPr>
        <w:t>,</w:t>
      </w:r>
    </w:p>
    <w:p w14:paraId="438C7E39" w14:textId="69A032F2" w:rsidR="00897BA5" w:rsidRPr="00897BA5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M</w:t>
      </w:r>
      <w:r w:rsidRPr="00897BA5">
        <w:rPr>
          <w:lang w:val="en-GB"/>
        </w:rPr>
        <w:t>ake backups of the system</w:t>
      </w:r>
      <w:r w:rsidR="00BC0E0D">
        <w:rPr>
          <w:lang w:val="en-GB"/>
        </w:rPr>
        <w:t>,</w:t>
      </w:r>
    </w:p>
    <w:p w14:paraId="6F8D52CB" w14:textId="77419B6A" w:rsidR="00A474BD" w:rsidRDefault="00897BA5" w:rsidP="00897BA5">
      <w:pPr>
        <w:pStyle w:val="Content"/>
        <w:numPr>
          <w:ilvl w:val="0"/>
          <w:numId w:val="18"/>
        </w:numPr>
        <w:rPr>
          <w:lang w:val="en-GB"/>
        </w:rPr>
      </w:pPr>
      <w:r>
        <w:rPr>
          <w:lang w:val="en-GB"/>
        </w:rPr>
        <w:t>R</w:t>
      </w:r>
      <w:r w:rsidRPr="00897BA5">
        <w:rPr>
          <w:lang w:val="en-GB"/>
        </w:rPr>
        <w:t>estore a specific backup of the system</w:t>
      </w:r>
    </w:p>
    <w:p w14:paraId="289C59C9" w14:textId="77777777" w:rsidR="00012652" w:rsidRDefault="00012652" w:rsidP="00E9699B">
      <w:pPr>
        <w:pStyle w:val="Content"/>
        <w:rPr>
          <w:lang w:val="en-GB"/>
        </w:rPr>
      </w:pPr>
    </w:p>
    <w:p w14:paraId="0D08FC89" w14:textId="32A2AA5A" w:rsidR="00012652" w:rsidRDefault="008736ED" w:rsidP="00E9699B">
      <w:pPr>
        <w:pStyle w:val="Content"/>
      </w:pPr>
      <w:r>
        <w:t xml:space="preserve">As a </w:t>
      </w:r>
      <w:r w:rsidR="00F66925">
        <w:t>Member</w:t>
      </w:r>
      <w:r>
        <w:t xml:space="preserve"> you have the following functionality:</w:t>
      </w:r>
    </w:p>
    <w:p w14:paraId="7EDC8B0B" w14:textId="39E72B50" w:rsidR="00BC0E0D" w:rsidRDefault="00BC0E0D" w:rsidP="00BC0E0D">
      <w:pPr>
        <w:pStyle w:val="Content"/>
        <w:numPr>
          <w:ilvl w:val="0"/>
          <w:numId w:val="19"/>
        </w:numPr>
      </w:pPr>
      <w:r>
        <w:t>Check the catalog (list of books),</w:t>
      </w:r>
    </w:p>
    <w:p w14:paraId="6DCF18D5" w14:textId="74756976" w:rsidR="00BC0E0D" w:rsidRDefault="00BC0E0D" w:rsidP="00BC0E0D">
      <w:pPr>
        <w:pStyle w:val="Content"/>
        <w:numPr>
          <w:ilvl w:val="0"/>
          <w:numId w:val="19"/>
        </w:numPr>
      </w:pPr>
      <w:r>
        <w:t>Search a book in the catalog,</w:t>
      </w:r>
    </w:p>
    <w:p w14:paraId="3CF89CB0" w14:textId="575BD185" w:rsidR="00BC0E0D" w:rsidRDefault="00BC0E0D" w:rsidP="00BC0E0D">
      <w:pPr>
        <w:pStyle w:val="Content"/>
        <w:numPr>
          <w:ilvl w:val="0"/>
          <w:numId w:val="19"/>
        </w:numPr>
      </w:pPr>
      <w:r>
        <w:t>See the list of book items in the library,</w:t>
      </w:r>
    </w:p>
    <w:p w14:paraId="289FE8C7" w14:textId="7881CCAE" w:rsidR="00BC0E0D" w:rsidRDefault="00BC0E0D" w:rsidP="00BC0E0D">
      <w:pPr>
        <w:pStyle w:val="Content"/>
        <w:numPr>
          <w:ilvl w:val="0"/>
          <w:numId w:val="19"/>
        </w:numPr>
      </w:pPr>
      <w:r>
        <w:t>Search a book item and its availability in the catalog library,</w:t>
      </w:r>
    </w:p>
    <w:p w14:paraId="19B1CFCB" w14:textId="26962899" w:rsidR="00BC0E0D" w:rsidRDefault="00BC0E0D" w:rsidP="00BC0E0D">
      <w:pPr>
        <w:pStyle w:val="Content"/>
        <w:numPr>
          <w:ilvl w:val="0"/>
          <w:numId w:val="19"/>
        </w:numPr>
      </w:pPr>
      <w:r>
        <w:t>Loan a book item,</w:t>
      </w:r>
    </w:p>
    <w:p w14:paraId="1E6E1EC4" w14:textId="0147C898" w:rsidR="00BC0E0D" w:rsidRDefault="00BC0E0D" w:rsidP="00BC0E0D">
      <w:pPr>
        <w:pStyle w:val="Content"/>
        <w:numPr>
          <w:ilvl w:val="0"/>
          <w:numId w:val="19"/>
        </w:numPr>
      </w:pPr>
      <w:r>
        <w:t>Return a loaned book item</w:t>
      </w:r>
    </w:p>
    <w:p w14:paraId="2B8F25F2" w14:textId="6733DAF9" w:rsidR="00BC0E0D" w:rsidRDefault="00BC0E0D" w:rsidP="00BC0E0D">
      <w:pPr>
        <w:pStyle w:val="Content"/>
      </w:pPr>
    </w:p>
    <w:p w14:paraId="36469CC1" w14:textId="77777777" w:rsidR="003C7A43" w:rsidRDefault="003C7A43" w:rsidP="003C7A43">
      <w:pPr>
        <w:pStyle w:val="Kop2"/>
      </w:pPr>
      <w:bookmarkStart w:id="33" w:name="_Toc101563568"/>
      <w:r>
        <w:t>Starting the program</w:t>
      </w:r>
      <w:bookmarkEnd w:id="33"/>
    </w:p>
    <w:p w14:paraId="4DF867E9" w14:textId="77777777" w:rsidR="003C7A43" w:rsidRDefault="003C7A43" w:rsidP="003C7A43">
      <w:pPr>
        <w:pStyle w:val="Content"/>
        <w:numPr>
          <w:ilvl w:val="0"/>
          <w:numId w:val="17"/>
        </w:numPr>
      </w:pPr>
      <w:r>
        <w:t>Open a command tool like cmd.exe on windows,</w:t>
      </w:r>
    </w:p>
    <w:p w14:paraId="4DB740A4" w14:textId="77777777" w:rsidR="003C7A43" w:rsidRDefault="003C7A43" w:rsidP="003C7A43">
      <w:pPr>
        <w:pStyle w:val="Content"/>
        <w:numPr>
          <w:ilvl w:val="0"/>
          <w:numId w:val="17"/>
        </w:numPr>
      </w:pPr>
      <w:r>
        <w:t xml:space="preserve">Navigate to your directory where the PLS resides, </w:t>
      </w:r>
      <w:r w:rsidRPr="00A206EA">
        <w:rPr>
          <w:b/>
          <w:bCs/>
        </w:rPr>
        <w:t>CD &lt;”Your directory”&gt;</w:t>
      </w:r>
    </w:p>
    <w:p w14:paraId="0A37BC1B" w14:textId="77777777" w:rsidR="003C7A43" w:rsidRDefault="003C7A43" w:rsidP="003C7A43">
      <w:pPr>
        <w:pStyle w:val="Content"/>
        <w:numPr>
          <w:ilvl w:val="0"/>
          <w:numId w:val="17"/>
        </w:numPr>
      </w:pPr>
      <w:r>
        <w:t>Start the program by typing “python PLS”</w:t>
      </w:r>
    </w:p>
    <w:p w14:paraId="17381A33" w14:textId="77777777" w:rsidR="003C7A43" w:rsidRDefault="003C7A43" w:rsidP="003C7A43">
      <w:pPr>
        <w:pStyle w:val="Content"/>
      </w:pPr>
    </w:p>
    <w:p w14:paraId="5894929E" w14:textId="77777777" w:rsidR="001712DD" w:rsidRDefault="001712DD" w:rsidP="00BC0E0D">
      <w:pPr>
        <w:pStyle w:val="Content"/>
      </w:pPr>
    </w:p>
    <w:p w14:paraId="6477BE4E" w14:textId="744C02B1" w:rsidR="001712DD" w:rsidRDefault="001712DD" w:rsidP="001712DD">
      <w:pPr>
        <w:pStyle w:val="Kop2"/>
      </w:pPr>
      <w:bookmarkStart w:id="34" w:name="_Toc101563569"/>
      <w:r>
        <w:t>Admin</w:t>
      </w:r>
      <w:bookmarkEnd w:id="34"/>
    </w:p>
    <w:p w14:paraId="307B2A60" w14:textId="77777777" w:rsidR="006646E3" w:rsidRDefault="00D07680" w:rsidP="00A64B92">
      <w:pPr>
        <w:pStyle w:val="Content"/>
        <w:numPr>
          <w:ilvl w:val="0"/>
          <w:numId w:val="20"/>
        </w:numPr>
        <w:rPr>
          <w:lang w:val="en-GB"/>
        </w:rPr>
      </w:pPr>
      <w:r>
        <w:rPr>
          <w:lang w:val="en-GB"/>
        </w:rPr>
        <w:t>Type</w:t>
      </w:r>
      <w:r w:rsidR="00B03456" w:rsidRPr="009D62FD">
        <w:rPr>
          <w:lang w:val="en-GB"/>
        </w:rPr>
        <w:t xml:space="preserve"> </w:t>
      </w:r>
      <w:r w:rsidR="00BA2914" w:rsidRPr="009D62FD">
        <w:rPr>
          <w:lang w:val="en-GB"/>
        </w:rPr>
        <w:t xml:space="preserve">a username = </w:t>
      </w:r>
      <w:r w:rsidR="00BA2914" w:rsidRPr="00476BEB">
        <w:rPr>
          <w:i/>
          <w:iCs/>
          <w:lang w:val="en-GB"/>
        </w:rPr>
        <w:t>admin</w:t>
      </w:r>
      <w:r w:rsidR="00BA2914" w:rsidRPr="009D62FD">
        <w:rPr>
          <w:lang w:val="en-GB"/>
        </w:rPr>
        <w:t xml:space="preserve"> </w:t>
      </w:r>
    </w:p>
    <w:p w14:paraId="3D44B607" w14:textId="562553AA" w:rsidR="00D07680" w:rsidRDefault="00A64B92" w:rsidP="00A64B92">
      <w:pPr>
        <w:pStyle w:val="Content"/>
        <w:numPr>
          <w:ilvl w:val="0"/>
          <w:numId w:val="20"/>
        </w:numPr>
        <w:rPr>
          <w:lang w:val="en-GB"/>
        </w:rPr>
      </w:pPr>
      <w:r>
        <w:rPr>
          <w:lang w:val="en-GB"/>
        </w:rPr>
        <w:lastRenderedPageBreak/>
        <w:t>P</w:t>
      </w:r>
      <w:r w:rsidR="00D07680">
        <w:rPr>
          <w:lang w:val="en-GB"/>
        </w:rPr>
        <w:t>ress &lt;ENTER&gt;</w:t>
      </w:r>
    </w:p>
    <w:p w14:paraId="520D16C6" w14:textId="77777777" w:rsidR="006646E3" w:rsidRDefault="00D07680" w:rsidP="00A64B92">
      <w:pPr>
        <w:pStyle w:val="Content"/>
        <w:numPr>
          <w:ilvl w:val="0"/>
          <w:numId w:val="20"/>
        </w:numPr>
        <w:rPr>
          <w:i/>
          <w:iCs/>
          <w:lang w:val="en-GB"/>
        </w:rPr>
      </w:pPr>
      <w:r>
        <w:rPr>
          <w:lang w:val="en-GB"/>
        </w:rPr>
        <w:t xml:space="preserve">Type </w:t>
      </w:r>
      <w:r w:rsidR="00BA2914" w:rsidRPr="009D62FD">
        <w:rPr>
          <w:lang w:val="en-GB"/>
        </w:rPr>
        <w:t xml:space="preserve">password = </w:t>
      </w:r>
      <w:r w:rsidR="00BA2914" w:rsidRPr="00476BEB">
        <w:rPr>
          <w:i/>
          <w:iCs/>
          <w:lang w:val="en-GB"/>
        </w:rPr>
        <w:t>admin123</w:t>
      </w:r>
      <w:r w:rsidR="006646E3">
        <w:rPr>
          <w:i/>
          <w:iCs/>
          <w:lang w:val="en-GB"/>
        </w:rPr>
        <w:t xml:space="preserve"> </w:t>
      </w:r>
    </w:p>
    <w:p w14:paraId="1E7691D1" w14:textId="053B1880" w:rsidR="001712DD" w:rsidRDefault="00A64B92" w:rsidP="00A64B92">
      <w:pPr>
        <w:pStyle w:val="Content"/>
        <w:numPr>
          <w:ilvl w:val="0"/>
          <w:numId w:val="20"/>
        </w:numPr>
        <w:rPr>
          <w:lang w:val="en-GB"/>
        </w:rPr>
      </w:pPr>
      <w:r>
        <w:rPr>
          <w:lang w:val="en-GB"/>
        </w:rPr>
        <w:t>P</w:t>
      </w:r>
      <w:r w:rsidR="006646E3" w:rsidRPr="006646E3">
        <w:rPr>
          <w:lang w:val="en-GB"/>
        </w:rPr>
        <w:t>ress &lt;ENTER&gt;</w:t>
      </w:r>
      <w:r w:rsidR="009D62FD" w:rsidRPr="009D62FD">
        <w:rPr>
          <w:lang w:val="en-GB"/>
        </w:rPr>
        <w:t xml:space="preserve">. </w:t>
      </w:r>
    </w:p>
    <w:p w14:paraId="5E5FBC00" w14:textId="77777777" w:rsidR="00476BEB" w:rsidRDefault="00476BEB" w:rsidP="009D62FD">
      <w:pPr>
        <w:pStyle w:val="Content"/>
        <w:rPr>
          <w:lang w:val="en-GB"/>
        </w:rPr>
      </w:pPr>
    </w:p>
    <w:p w14:paraId="62DC1113" w14:textId="078AECAF" w:rsidR="00476BEB" w:rsidRDefault="00476BEB" w:rsidP="009D62FD">
      <w:pPr>
        <w:pStyle w:val="Content"/>
        <w:rPr>
          <w:lang w:val="en-GB"/>
        </w:rPr>
      </w:pPr>
      <w:r>
        <w:rPr>
          <w:lang w:val="en-GB"/>
        </w:rPr>
        <w:t>Now you are an Administrator of the PLS.</w:t>
      </w:r>
    </w:p>
    <w:p w14:paraId="510BF9BF" w14:textId="77777777" w:rsidR="00476BEB" w:rsidRPr="009D62FD" w:rsidRDefault="00476BEB" w:rsidP="009D62FD">
      <w:pPr>
        <w:pStyle w:val="Content"/>
        <w:rPr>
          <w:lang w:val="en-GB"/>
        </w:rPr>
      </w:pPr>
    </w:p>
    <w:p w14:paraId="42030120" w14:textId="3CE7727B" w:rsidR="001712DD" w:rsidRDefault="00BB5D5F" w:rsidP="00BC0E0D">
      <w:pPr>
        <w:pStyle w:val="Content"/>
      </w:pPr>
      <w:r>
        <w:t>The next menu will be presented to you :</w:t>
      </w:r>
    </w:p>
    <w:p w14:paraId="40956338" w14:textId="638A99CE" w:rsidR="00BB5D5F" w:rsidRDefault="00BB5D5F" w:rsidP="00BB5D5F">
      <w:pPr>
        <w:pStyle w:val="Content"/>
        <w:numPr>
          <w:ilvl w:val="0"/>
          <w:numId w:val="22"/>
        </w:numPr>
      </w:pPr>
      <w:r>
        <w:t>Search book</w:t>
      </w:r>
    </w:p>
    <w:p w14:paraId="3E0C36E8" w14:textId="5CDA65C1" w:rsidR="00BB5D5F" w:rsidRDefault="00BB5D5F" w:rsidP="00BB5D5F">
      <w:pPr>
        <w:pStyle w:val="Content"/>
        <w:numPr>
          <w:ilvl w:val="0"/>
          <w:numId w:val="22"/>
        </w:numPr>
      </w:pPr>
      <w:r>
        <w:t>Search book item</w:t>
      </w:r>
    </w:p>
    <w:p w14:paraId="75A33AC5" w14:textId="2E104482" w:rsidR="00BB5D5F" w:rsidRDefault="00BB5D5F" w:rsidP="00BB5D5F">
      <w:pPr>
        <w:pStyle w:val="Content"/>
        <w:numPr>
          <w:ilvl w:val="0"/>
          <w:numId w:val="22"/>
        </w:numPr>
      </w:pPr>
      <w:r>
        <w:t>Add book</w:t>
      </w:r>
    </w:p>
    <w:p w14:paraId="12128544" w14:textId="2AC789F6" w:rsidR="00BB5D5F" w:rsidRDefault="00BB5D5F" w:rsidP="00BB5D5F">
      <w:pPr>
        <w:pStyle w:val="Content"/>
        <w:numPr>
          <w:ilvl w:val="0"/>
          <w:numId w:val="22"/>
        </w:numPr>
      </w:pPr>
      <w:r>
        <w:t>book list</w:t>
      </w:r>
    </w:p>
    <w:p w14:paraId="6B8F322E" w14:textId="7A8575C7" w:rsidR="00BB5D5F" w:rsidRDefault="00BB5D5F" w:rsidP="00BB5D5F">
      <w:pPr>
        <w:pStyle w:val="Content"/>
        <w:numPr>
          <w:ilvl w:val="0"/>
          <w:numId w:val="22"/>
        </w:numPr>
      </w:pPr>
      <w:r>
        <w:t>user list</w:t>
      </w:r>
    </w:p>
    <w:p w14:paraId="6F84FC8E" w14:textId="582F75E3" w:rsidR="00BB5D5F" w:rsidRDefault="00BB5D5F" w:rsidP="00BB5D5F">
      <w:pPr>
        <w:pStyle w:val="Content"/>
        <w:numPr>
          <w:ilvl w:val="0"/>
          <w:numId w:val="22"/>
        </w:numPr>
      </w:pPr>
      <w:r>
        <w:t>Delete a user</w:t>
      </w:r>
    </w:p>
    <w:p w14:paraId="5BD9B883" w14:textId="0496E3E8" w:rsidR="00BB5D5F" w:rsidRDefault="00BB5D5F" w:rsidP="00BB5D5F">
      <w:pPr>
        <w:pStyle w:val="Content"/>
        <w:numPr>
          <w:ilvl w:val="0"/>
          <w:numId w:val="22"/>
        </w:numPr>
      </w:pPr>
      <w:r>
        <w:t>Register new user</w:t>
      </w:r>
    </w:p>
    <w:p w14:paraId="4A886D34" w14:textId="61303C08" w:rsidR="00BB5D5F" w:rsidRDefault="00BB5D5F" w:rsidP="00BB5D5F">
      <w:pPr>
        <w:pStyle w:val="Content"/>
        <w:numPr>
          <w:ilvl w:val="0"/>
          <w:numId w:val="22"/>
        </w:numPr>
      </w:pPr>
      <w:r>
        <w:t>Logout</w:t>
      </w:r>
    </w:p>
    <w:p w14:paraId="6ED24824" w14:textId="34FA6044" w:rsidR="00BB5D5F" w:rsidRDefault="00BB5D5F" w:rsidP="00BB5D5F">
      <w:pPr>
        <w:pStyle w:val="Content"/>
        <w:numPr>
          <w:ilvl w:val="0"/>
          <w:numId w:val="22"/>
        </w:numPr>
      </w:pPr>
      <w:r>
        <w:t>Make backup</w:t>
      </w:r>
    </w:p>
    <w:p w14:paraId="14268EA2" w14:textId="6521AB7D" w:rsidR="00BB5D5F" w:rsidRDefault="001C7C07" w:rsidP="00BB5D5F">
      <w:pPr>
        <w:pStyle w:val="Content"/>
        <w:numPr>
          <w:ilvl w:val="0"/>
          <w:numId w:val="22"/>
        </w:numPr>
      </w:pPr>
      <w:r>
        <w:t xml:space="preserve"> </w:t>
      </w:r>
      <w:r w:rsidR="00BB5D5F">
        <w:t>Restore backup</w:t>
      </w:r>
    </w:p>
    <w:p w14:paraId="263A9294" w14:textId="57BCBC57" w:rsidR="00BB5D5F" w:rsidRDefault="001C7C07" w:rsidP="00BB5D5F">
      <w:pPr>
        <w:pStyle w:val="Content"/>
        <w:numPr>
          <w:ilvl w:val="0"/>
          <w:numId w:val="22"/>
        </w:numPr>
      </w:pPr>
      <w:r>
        <w:t xml:space="preserve"> </w:t>
      </w:r>
      <w:r w:rsidR="00BB5D5F">
        <w:t>Edit user</w:t>
      </w:r>
    </w:p>
    <w:p w14:paraId="3015F44F" w14:textId="7E923EF3" w:rsidR="00BB5D5F" w:rsidRDefault="001C7C07" w:rsidP="00BB5D5F">
      <w:pPr>
        <w:pStyle w:val="Content"/>
        <w:numPr>
          <w:ilvl w:val="0"/>
          <w:numId w:val="22"/>
        </w:numPr>
      </w:pPr>
      <w:r>
        <w:t xml:space="preserve"> </w:t>
      </w:r>
      <w:r w:rsidR="00BB5D5F">
        <w:t>Edit book</w:t>
      </w:r>
    </w:p>
    <w:p w14:paraId="554A4B8C" w14:textId="4B85FF51" w:rsidR="00BB5D5F" w:rsidRDefault="001C7C07" w:rsidP="00BB5D5F">
      <w:pPr>
        <w:pStyle w:val="Content"/>
        <w:numPr>
          <w:ilvl w:val="0"/>
          <w:numId w:val="22"/>
        </w:numPr>
      </w:pPr>
      <w:r>
        <w:t xml:space="preserve"> </w:t>
      </w:r>
      <w:r w:rsidR="00BB5D5F">
        <w:t>Edit book item</w:t>
      </w:r>
    </w:p>
    <w:p w14:paraId="1E411353" w14:textId="6EA096D2" w:rsidR="00BB5D5F" w:rsidRDefault="001C7C07" w:rsidP="00BB5D5F">
      <w:pPr>
        <w:pStyle w:val="Content"/>
        <w:numPr>
          <w:ilvl w:val="0"/>
          <w:numId w:val="22"/>
        </w:numPr>
      </w:pPr>
      <w:r>
        <w:t xml:space="preserve"> </w:t>
      </w:r>
      <w:r w:rsidR="00BB5D5F">
        <w:t>Delete book item</w:t>
      </w:r>
    </w:p>
    <w:p w14:paraId="418F2C59" w14:textId="21C6F2AC" w:rsidR="00BB5D5F" w:rsidRDefault="001C7C07" w:rsidP="00BB5D5F">
      <w:pPr>
        <w:pStyle w:val="Content"/>
        <w:numPr>
          <w:ilvl w:val="0"/>
          <w:numId w:val="22"/>
        </w:numPr>
      </w:pPr>
      <w:r>
        <w:t xml:space="preserve"> </w:t>
      </w:r>
      <w:r w:rsidR="00BB5D5F">
        <w:t>Delete book</w:t>
      </w:r>
    </w:p>
    <w:p w14:paraId="597DCB70" w14:textId="594881B8" w:rsidR="00BB5D5F" w:rsidRDefault="001C7C07" w:rsidP="00BB5D5F">
      <w:pPr>
        <w:pStyle w:val="Content"/>
        <w:numPr>
          <w:ilvl w:val="0"/>
          <w:numId w:val="22"/>
        </w:numPr>
      </w:pPr>
      <w:r>
        <w:t xml:space="preserve"> R</w:t>
      </w:r>
      <w:r w:rsidR="00BB5D5F">
        <w:t>eturn book</w:t>
      </w:r>
    </w:p>
    <w:p w14:paraId="5AD75B6C" w14:textId="77777777" w:rsidR="001C7C07" w:rsidRDefault="001C7C07" w:rsidP="001C7C07">
      <w:pPr>
        <w:pStyle w:val="Content"/>
      </w:pPr>
    </w:p>
    <w:p w14:paraId="4F2870B3" w14:textId="52FF67A2" w:rsidR="005A6052" w:rsidRDefault="005A6052" w:rsidP="001C7C07">
      <w:pPr>
        <w:pStyle w:val="Content"/>
      </w:pPr>
      <w:r>
        <w:t>Choose from 1 to 16</w:t>
      </w:r>
      <w:r w:rsidR="00124823">
        <w:t xml:space="preserve"> and press &lt;ENTER</w:t>
      </w:r>
      <w:r w:rsidR="00835FF4">
        <w:t>&gt;</w:t>
      </w:r>
      <w:r>
        <w:t>.</w:t>
      </w:r>
    </w:p>
    <w:p w14:paraId="1536DED2" w14:textId="77777777" w:rsidR="005A6052" w:rsidRDefault="005A6052" w:rsidP="001C7C07">
      <w:pPr>
        <w:pStyle w:val="Content"/>
      </w:pPr>
    </w:p>
    <w:p w14:paraId="27C36552" w14:textId="28E1906E" w:rsidR="00A925F5" w:rsidRDefault="001C7C07" w:rsidP="007C6C83">
      <w:pPr>
        <w:pStyle w:val="Content"/>
        <w:numPr>
          <w:ilvl w:val="0"/>
          <w:numId w:val="23"/>
        </w:numPr>
      </w:pPr>
      <w:r>
        <w:t>Search Book.</w:t>
      </w:r>
      <w:r w:rsidR="00A925F5">
        <w:br/>
      </w:r>
      <w:r>
        <w:t xml:space="preserve">This gives the </w:t>
      </w:r>
      <w:r w:rsidR="00DD150A">
        <w:t>possibility</w:t>
      </w:r>
      <w:r>
        <w:t xml:space="preserve"> to search a book. You can search in the title</w:t>
      </w:r>
      <w:r w:rsidR="003402AD">
        <w:t>, author or country</w:t>
      </w:r>
      <w:r w:rsidR="00CC11CD">
        <w:t>.</w:t>
      </w:r>
      <w:r w:rsidR="00A925F5">
        <w:br/>
      </w:r>
      <w:r w:rsidR="005A6052">
        <w:t xml:space="preserve">Choose </w:t>
      </w:r>
      <w:r w:rsidR="00C37F1F">
        <w:t xml:space="preserve">title, </w:t>
      </w:r>
      <w:r w:rsidR="00A925F5">
        <w:t xml:space="preserve">author </w:t>
      </w:r>
      <w:r w:rsidR="00C37F1F">
        <w:t>or country. Press &lt;</w:t>
      </w:r>
      <w:r w:rsidR="00ED6586">
        <w:t>ENTER</w:t>
      </w:r>
      <w:r w:rsidR="00C37F1F">
        <w:t>&gt;</w:t>
      </w:r>
      <w:r w:rsidR="00A925F5">
        <w:br/>
        <w:t>Type your search criteria. Press &lt;Enter&gt;</w:t>
      </w:r>
    </w:p>
    <w:p w14:paraId="0685BF89" w14:textId="06E70DFB" w:rsidR="00A925F5" w:rsidRDefault="00A925F5" w:rsidP="001C7C07">
      <w:pPr>
        <w:pStyle w:val="Content"/>
      </w:pPr>
      <w:r>
        <w:t>If there is aa book matching your search criteria it will be presented to you otherwise it will message “No results found” and go back to the main menu.</w:t>
      </w:r>
    </w:p>
    <w:p w14:paraId="69101233" w14:textId="28971B53" w:rsidR="00A925F5" w:rsidRDefault="00A925F5" w:rsidP="001C7C07">
      <w:pPr>
        <w:pStyle w:val="Content"/>
      </w:pPr>
    </w:p>
    <w:p w14:paraId="0A6BE9BA" w14:textId="57982E42" w:rsidR="00A925F5" w:rsidRDefault="00A925F5" w:rsidP="00A925F5">
      <w:pPr>
        <w:pStyle w:val="Content"/>
        <w:numPr>
          <w:ilvl w:val="0"/>
          <w:numId w:val="24"/>
        </w:numPr>
      </w:pPr>
      <w:r>
        <w:lastRenderedPageBreak/>
        <w:t>Search book item</w:t>
      </w:r>
      <w:r>
        <w:br/>
      </w:r>
      <w:r w:rsidR="000341A2">
        <w:t>Give a</w:t>
      </w:r>
      <w:r w:rsidR="004222E1">
        <w:t>n exact</w:t>
      </w:r>
      <w:r w:rsidR="000341A2">
        <w:t xml:space="preserve"> text you want to search in the book items</w:t>
      </w:r>
      <w:r w:rsidR="000341A2">
        <w:br/>
        <w:t>Press &lt;ENTER&gt;</w:t>
      </w:r>
      <w:r w:rsidR="000341A2">
        <w:br/>
        <w:t xml:space="preserve">A </w:t>
      </w:r>
      <w:r w:rsidR="004222E1">
        <w:t>List of book items will be shown.</w:t>
      </w:r>
      <w:r w:rsidR="00EA26B0">
        <w:br/>
      </w:r>
    </w:p>
    <w:p w14:paraId="68F24B60" w14:textId="465A2398" w:rsidR="00A925F5" w:rsidRDefault="00A925F5" w:rsidP="00A925F5">
      <w:pPr>
        <w:pStyle w:val="Content"/>
        <w:numPr>
          <w:ilvl w:val="0"/>
          <w:numId w:val="24"/>
        </w:numPr>
      </w:pPr>
      <w:r>
        <w:t>Add book</w:t>
      </w:r>
      <w:r>
        <w:br/>
        <w:t>Add a book to the PLS</w:t>
      </w:r>
      <w:r>
        <w:br/>
      </w:r>
      <w:r w:rsidR="00835FF4">
        <w:t>Fill in all the required fields.</w:t>
      </w:r>
      <w:r w:rsidR="00835FF4">
        <w:br/>
        <w:t>At the end a book with x copies (book items) will be added to the PLS.</w:t>
      </w:r>
      <w:r w:rsidR="00EA26B0">
        <w:br/>
      </w:r>
    </w:p>
    <w:p w14:paraId="324294AB" w14:textId="1087D745" w:rsidR="00A925F5" w:rsidRDefault="00A925F5" w:rsidP="00A925F5">
      <w:pPr>
        <w:pStyle w:val="Content"/>
        <w:numPr>
          <w:ilvl w:val="0"/>
          <w:numId w:val="24"/>
        </w:numPr>
      </w:pPr>
      <w:r>
        <w:t>book list</w:t>
      </w:r>
      <w:r w:rsidR="00835FF4">
        <w:br/>
        <w:t>Presents a list of all the books in the library.</w:t>
      </w:r>
      <w:r w:rsidR="00EA26B0">
        <w:br/>
      </w:r>
    </w:p>
    <w:p w14:paraId="3F4E2216" w14:textId="15E1BFCD" w:rsidR="00A925F5" w:rsidRDefault="00EA26B0" w:rsidP="00A925F5">
      <w:pPr>
        <w:pStyle w:val="Content"/>
        <w:numPr>
          <w:ilvl w:val="0"/>
          <w:numId w:val="24"/>
        </w:numPr>
      </w:pPr>
      <w:r>
        <w:t>U</w:t>
      </w:r>
      <w:r w:rsidR="00A925F5">
        <w:t>ser list</w:t>
      </w:r>
      <w:r>
        <w:br/>
      </w:r>
      <w:proofErr w:type="spellStart"/>
      <w:r>
        <w:t>List</w:t>
      </w:r>
      <w:proofErr w:type="spellEnd"/>
      <w:r>
        <w:t xml:space="preserve"> all the users in the PLS.</w:t>
      </w:r>
      <w:r>
        <w:br/>
      </w:r>
    </w:p>
    <w:p w14:paraId="337E8826" w14:textId="6BC6F645" w:rsidR="00A925F5" w:rsidRDefault="00A925F5" w:rsidP="00A925F5">
      <w:pPr>
        <w:pStyle w:val="Content"/>
        <w:numPr>
          <w:ilvl w:val="0"/>
          <w:numId w:val="24"/>
        </w:numPr>
      </w:pPr>
      <w:r>
        <w:t>Delete a user</w:t>
      </w:r>
      <w:r w:rsidR="00EA26B0">
        <w:br/>
        <w:t xml:space="preserve">Enter the </w:t>
      </w:r>
      <w:proofErr w:type="spellStart"/>
      <w:r w:rsidR="00EA26B0">
        <w:t>userid</w:t>
      </w:r>
      <w:proofErr w:type="spellEnd"/>
      <w:r w:rsidR="00EA26B0">
        <w:t xml:space="preserve"> as shown in t</w:t>
      </w:r>
      <w:r w:rsidR="0044619C">
        <w:t>h</w:t>
      </w:r>
      <w:r w:rsidR="00EA26B0">
        <w:t xml:space="preserve">e </w:t>
      </w:r>
      <w:proofErr w:type="spellStart"/>
      <w:r w:rsidR="00EA26B0">
        <w:t>userlist</w:t>
      </w:r>
      <w:proofErr w:type="spellEnd"/>
      <w:r w:rsidR="00EA26B0">
        <w:t xml:space="preserve"> (to delete the user).</w:t>
      </w:r>
      <w:r w:rsidR="00EA26B0">
        <w:br/>
        <w:t>Press &lt;Enter&gt;</w:t>
      </w:r>
      <w:r w:rsidR="00EA26B0">
        <w:br/>
      </w:r>
      <w:r w:rsidR="00E16525">
        <w:t>A user will be removed from the PLS after the PLS is closed an started.</w:t>
      </w:r>
      <w:r w:rsidR="00E16525">
        <w:br/>
      </w:r>
    </w:p>
    <w:p w14:paraId="1839F1B3" w14:textId="01F8A2BE" w:rsidR="00A925F5" w:rsidRDefault="00A925F5" w:rsidP="00A925F5">
      <w:pPr>
        <w:pStyle w:val="Content"/>
        <w:numPr>
          <w:ilvl w:val="0"/>
          <w:numId w:val="24"/>
        </w:numPr>
      </w:pPr>
      <w:r>
        <w:t>Register new user</w:t>
      </w:r>
      <w:r w:rsidR="00E16525">
        <w:br/>
        <w:t xml:space="preserve">To add a new user as </w:t>
      </w:r>
      <w:r w:rsidR="00F66925">
        <w:t>Member</w:t>
      </w:r>
      <w:r w:rsidR="00E16525">
        <w:t xml:space="preserve"> or </w:t>
      </w:r>
      <w:r w:rsidR="00F66925">
        <w:t>Admin</w:t>
      </w:r>
      <w:r w:rsidR="00E16525">
        <w:t>.</w:t>
      </w:r>
      <w:r w:rsidR="00E16525">
        <w:br/>
        <w:t>Fill in alle the required fields,</w:t>
      </w:r>
      <w:r w:rsidR="00E16525">
        <w:br/>
        <w:t xml:space="preserve">At the end choose for </w:t>
      </w:r>
      <w:r w:rsidR="00F66925">
        <w:t>Admin</w:t>
      </w:r>
      <w:r w:rsidR="00E16525">
        <w:t xml:space="preserve"> of </w:t>
      </w:r>
      <w:r w:rsidR="00F66925">
        <w:t>Member</w:t>
      </w:r>
      <w:r w:rsidR="00E16525">
        <w:t>.</w:t>
      </w:r>
      <w:r w:rsidR="00E16525">
        <w:br/>
      </w:r>
    </w:p>
    <w:p w14:paraId="01FA15FB" w14:textId="6E3EB358" w:rsidR="00A925F5" w:rsidRDefault="00A925F5" w:rsidP="00A925F5">
      <w:pPr>
        <w:pStyle w:val="Content"/>
        <w:numPr>
          <w:ilvl w:val="0"/>
          <w:numId w:val="24"/>
        </w:numPr>
      </w:pPr>
      <w:r>
        <w:t>Logout</w:t>
      </w:r>
      <w:r w:rsidR="00E16525">
        <w:br/>
        <w:t>To log you out and present the login screen.</w:t>
      </w:r>
      <w:r w:rsidR="00E16525">
        <w:br/>
      </w:r>
    </w:p>
    <w:p w14:paraId="7229E944" w14:textId="3C92CA51" w:rsidR="00A925F5" w:rsidRDefault="00E16525" w:rsidP="00A925F5">
      <w:pPr>
        <w:pStyle w:val="Content"/>
        <w:numPr>
          <w:ilvl w:val="0"/>
          <w:numId w:val="24"/>
        </w:numPr>
      </w:pPr>
      <w:r>
        <w:t xml:space="preserve"> </w:t>
      </w:r>
      <w:r w:rsidR="00A925F5">
        <w:t>Make backup</w:t>
      </w:r>
      <w:r>
        <w:br/>
        <w:t>Make a backup of the PLS.</w:t>
      </w:r>
      <w:r>
        <w:br/>
      </w:r>
    </w:p>
    <w:p w14:paraId="4CE6C08E" w14:textId="3EBC523C" w:rsidR="00A925F5" w:rsidRDefault="00A925F5" w:rsidP="00A925F5">
      <w:pPr>
        <w:pStyle w:val="Content"/>
        <w:numPr>
          <w:ilvl w:val="0"/>
          <w:numId w:val="24"/>
        </w:numPr>
      </w:pPr>
      <w:r>
        <w:lastRenderedPageBreak/>
        <w:t xml:space="preserve"> Restore backup</w:t>
      </w:r>
      <w:r w:rsidR="003403CA">
        <w:br/>
        <w:t>To restore a backup.</w:t>
      </w:r>
      <w:r w:rsidR="003403CA">
        <w:br/>
        <w:t>PLS will preset you with all backups.</w:t>
      </w:r>
      <w:r w:rsidR="003403CA">
        <w:br/>
        <w:t>Select one of the backups and press &lt;ENTER&gt;</w:t>
      </w:r>
      <w:r w:rsidR="003403CA">
        <w:br/>
        <w:t xml:space="preserve">The chosen </w:t>
      </w:r>
      <w:r w:rsidR="007C50AA">
        <w:t>backup</w:t>
      </w:r>
      <w:r w:rsidR="003403CA">
        <w:t xml:space="preserve"> will be used as a restore.</w:t>
      </w:r>
      <w:r w:rsidR="003403CA">
        <w:br/>
      </w:r>
    </w:p>
    <w:p w14:paraId="4B75D2E3" w14:textId="3E10D02D" w:rsidR="00A925F5" w:rsidRDefault="00A925F5" w:rsidP="00A925F5">
      <w:pPr>
        <w:pStyle w:val="Content"/>
        <w:numPr>
          <w:ilvl w:val="0"/>
          <w:numId w:val="24"/>
        </w:numPr>
      </w:pPr>
      <w:r>
        <w:t xml:space="preserve"> Edit user</w:t>
      </w:r>
      <w:r w:rsidR="003403CA">
        <w:br/>
        <w:t>Select a user number to edit.</w:t>
      </w:r>
      <w:r w:rsidR="003403CA">
        <w:br/>
        <w:t>Give the new values for the fields of the user.</w:t>
      </w:r>
      <w:r w:rsidR="003403CA">
        <w:br/>
      </w:r>
    </w:p>
    <w:p w14:paraId="02283D5D" w14:textId="6049445B" w:rsidR="00A925F5" w:rsidRDefault="00A925F5" w:rsidP="00A925F5">
      <w:pPr>
        <w:pStyle w:val="Content"/>
        <w:numPr>
          <w:ilvl w:val="0"/>
          <w:numId w:val="24"/>
        </w:numPr>
      </w:pPr>
      <w:r>
        <w:t xml:space="preserve"> Edit book</w:t>
      </w:r>
      <w:r w:rsidR="003403CA">
        <w:br/>
      </w:r>
      <w:r w:rsidR="001802EF">
        <w:t>Type in the number of the book.</w:t>
      </w:r>
      <w:r w:rsidR="001802EF">
        <w:br/>
        <w:t>Edit the fields</w:t>
      </w:r>
      <w:r w:rsidR="001802EF">
        <w:br/>
      </w:r>
    </w:p>
    <w:p w14:paraId="5CC6C5AA" w14:textId="7E8C1621" w:rsidR="00A925F5" w:rsidRDefault="00A925F5" w:rsidP="00A925F5">
      <w:pPr>
        <w:pStyle w:val="Content"/>
        <w:numPr>
          <w:ilvl w:val="0"/>
          <w:numId w:val="24"/>
        </w:numPr>
      </w:pPr>
      <w:r>
        <w:t xml:space="preserve"> Edit book item</w:t>
      </w:r>
      <w:r w:rsidR="001802EF">
        <w:br/>
      </w:r>
      <w:r w:rsidR="00C4294D">
        <w:t xml:space="preserve">Give the ISBN number to edit a book item. </w:t>
      </w:r>
      <w:r w:rsidR="00C4294D">
        <w:br/>
        <w:t>Press &lt;ENTER&gt;</w:t>
      </w:r>
      <w:r w:rsidR="00C4294D">
        <w:br/>
        <w:t>Fill in the required fields.</w:t>
      </w:r>
      <w:r w:rsidR="00C4294D">
        <w:br/>
      </w:r>
    </w:p>
    <w:p w14:paraId="509A0365" w14:textId="586ACDA2" w:rsidR="00A925F5" w:rsidRDefault="00A925F5" w:rsidP="00A925F5">
      <w:pPr>
        <w:pStyle w:val="Content"/>
        <w:numPr>
          <w:ilvl w:val="0"/>
          <w:numId w:val="24"/>
        </w:numPr>
      </w:pPr>
      <w:r>
        <w:t xml:space="preserve"> Delete book item</w:t>
      </w:r>
      <w:r w:rsidR="001802EF">
        <w:br/>
      </w:r>
      <w:r w:rsidR="007C50AA">
        <w:t>To remove a book item from the PLS.</w:t>
      </w:r>
      <w:r w:rsidR="007C50AA">
        <w:br/>
      </w:r>
      <w:r w:rsidR="006B19A1">
        <w:br/>
      </w:r>
      <w:r w:rsidR="007C50AA">
        <w:t>Enter ISBN number</w:t>
      </w:r>
      <w:r w:rsidR="007C50AA">
        <w:br/>
        <w:t>Press &lt;ENTER&gt;</w:t>
      </w:r>
      <w:r w:rsidR="007C50AA">
        <w:br/>
      </w:r>
    </w:p>
    <w:p w14:paraId="3F81151B" w14:textId="3F9389E3" w:rsidR="00A925F5" w:rsidRDefault="00A925F5" w:rsidP="00A925F5">
      <w:pPr>
        <w:pStyle w:val="Content"/>
        <w:numPr>
          <w:ilvl w:val="0"/>
          <w:numId w:val="24"/>
        </w:numPr>
      </w:pPr>
      <w:r>
        <w:t xml:space="preserve"> Delete book</w:t>
      </w:r>
      <w:r w:rsidR="001802EF">
        <w:br/>
        <w:t>Delete a book from the PLS.</w:t>
      </w:r>
      <w:r w:rsidR="001802EF">
        <w:br/>
      </w:r>
      <w:r w:rsidR="001802EF">
        <w:br/>
        <w:t>Type in the number of the book.</w:t>
      </w:r>
      <w:r w:rsidR="001802EF">
        <w:br/>
        <w:t>Press &lt;ENTER&gt;</w:t>
      </w:r>
      <w:r w:rsidR="00B84C57">
        <w:br/>
      </w:r>
    </w:p>
    <w:p w14:paraId="5613775C" w14:textId="5F36421F" w:rsidR="00A925F5" w:rsidRDefault="00A925F5" w:rsidP="00A925F5">
      <w:pPr>
        <w:pStyle w:val="Content"/>
        <w:numPr>
          <w:ilvl w:val="0"/>
          <w:numId w:val="24"/>
        </w:numPr>
      </w:pPr>
      <w:r>
        <w:t xml:space="preserve"> Return book</w:t>
      </w:r>
      <w:r w:rsidR="001802EF">
        <w:br/>
        <w:t>To return a book to the library.</w:t>
      </w:r>
      <w:r w:rsidR="001802EF">
        <w:br/>
      </w:r>
      <w:r w:rsidR="001802EF">
        <w:lastRenderedPageBreak/>
        <w:t>Give the ISBN number of the book and press &lt;ENTER&gt;</w:t>
      </w:r>
      <w:r w:rsidR="00B84C57">
        <w:br/>
        <w:t>Give the user id (number) and press &lt;ENTER&gt;</w:t>
      </w:r>
    </w:p>
    <w:p w14:paraId="48000F1A" w14:textId="5A78CA51" w:rsidR="00A925F5" w:rsidRDefault="00A925F5" w:rsidP="001C7C07">
      <w:pPr>
        <w:pStyle w:val="Content"/>
      </w:pPr>
    </w:p>
    <w:p w14:paraId="66F6742B" w14:textId="32C6D09F" w:rsidR="008415B1" w:rsidRDefault="00F66925" w:rsidP="008415B1">
      <w:pPr>
        <w:pStyle w:val="Kop2"/>
      </w:pPr>
      <w:r>
        <w:t>Member</w:t>
      </w:r>
    </w:p>
    <w:p w14:paraId="40762B12" w14:textId="105F2550" w:rsidR="008415B1" w:rsidRDefault="008415B1" w:rsidP="001C7C07">
      <w:pPr>
        <w:pStyle w:val="Content"/>
      </w:pPr>
    </w:p>
    <w:p w14:paraId="09ABF498" w14:textId="77777777" w:rsidR="008415B1" w:rsidRDefault="008415B1" w:rsidP="008415B1">
      <w:pPr>
        <w:pStyle w:val="Content"/>
      </w:pPr>
      <w:r>
        <w:t>1. Search book</w:t>
      </w:r>
    </w:p>
    <w:p w14:paraId="24D32EE2" w14:textId="77777777" w:rsidR="008415B1" w:rsidRDefault="008415B1" w:rsidP="008415B1">
      <w:pPr>
        <w:pStyle w:val="Content"/>
      </w:pPr>
      <w:r>
        <w:t>2. Logout</w:t>
      </w:r>
    </w:p>
    <w:p w14:paraId="54BA4867" w14:textId="77777777" w:rsidR="008415B1" w:rsidRDefault="008415B1" w:rsidP="008415B1">
      <w:pPr>
        <w:pStyle w:val="Content"/>
      </w:pPr>
      <w:r>
        <w:t>3. Book list</w:t>
      </w:r>
    </w:p>
    <w:p w14:paraId="09786905" w14:textId="67A640B8" w:rsidR="008415B1" w:rsidRDefault="008415B1" w:rsidP="008415B1">
      <w:pPr>
        <w:pStyle w:val="Content"/>
      </w:pPr>
      <w:r>
        <w:t>4. Return book</w:t>
      </w:r>
    </w:p>
    <w:p w14:paraId="2D272463" w14:textId="700DC508" w:rsidR="008415B1" w:rsidRDefault="008415B1" w:rsidP="008415B1">
      <w:pPr>
        <w:pStyle w:val="Content"/>
      </w:pPr>
      <w:r>
        <w:t>5. Edit current user</w:t>
      </w:r>
    </w:p>
    <w:p w14:paraId="5B4CBD37" w14:textId="2A03C3D1" w:rsidR="008415B1" w:rsidRDefault="008415B1" w:rsidP="008415B1">
      <w:pPr>
        <w:pStyle w:val="Content"/>
      </w:pPr>
    </w:p>
    <w:p w14:paraId="6D7C04C9" w14:textId="4CBA64D9" w:rsidR="008415B1" w:rsidRDefault="008415B1" w:rsidP="008415B1">
      <w:pPr>
        <w:pStyle w:val="Content"/>
      </w:pPr>
      <w:r>
        <w:t>1 to 3 are the same as the admin. See admin manual.</w:t>
      </w:r>
    </w:p>
    <w:p w14:paraId="25BBA93B" w14:textId="2B581274" w:rsidR="008415B1" w:rsidRDefault="008415B1" w:rsidP="008415B1">
      <w:pPr>
        <w:pStyle w:val="Content"/>
      </w:pPr>
    </w:p>
    <w:p w14:paraId="6CC8B3B2" w14:textId="3AB711E7" w:rsidR="008415B1" w:rsidRDefault="008415B1" w:rsidP="008415B1">
      <w:pPr>
        <w:pStyle w:val="Content"/>
      </w:pPr>
      <w:r>
        <w:t xml:space="preserve">Number 4 is the same as admin except for the user. You don’t </w:t>
      </w:r>
      <w:r w:rsidR="00FC1B4B">
        <w:t>need an user number. You are the user.</w:t>
      </w:r>
    </w:p>
    <w:p w14:paraId="756273FD" w14:textId="5D08A293" w:rsidR="00FC1B4B" w:rsidRDefault="00FC1B4B" w:rsidP="008415B1">
      <w:pPr>
        <w:pStyle w:val="Content"/>
      </w:pPr>
    </w:p>
    <w:p w14:paraId="2F51D05F" w14:textId="1245304B" w:rsidR="00FC1B4B" w:rsidRDefault="00FC1B4B" w:rsidP="008415B1">
      <w:pPr>
        <w:pStyle w:val="Content"/>
      </w:pPr>
      <w:r>
        <w:t>The same with choice number 5.</w:t>
      </w:r>
    </w:p>
    <w:sectPr w:rsidR="00FC1B4B" w:rsidSect="00A366CE">
      <w:headerReference w:type="default" r:id="rId14"/>
      <w:footerReference w:type="default" r:id="rId15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5698" w14:textId="77777777" w:rsidR="0098411B" w:rsidRDefault="0098411B">
      <w:r>
        <w:separator/>
      </w:r>
    </w:p>
    <w:p w14:paraId="0A2EEF78" w14:textId="77777777" w:rsidR="0098411B" w:rsidRDefault="0098411B"/>
  </w:endnote>
  <w:endnote w:type="continuationSeparator" w:id="0">
    <w:p w14:paraId="7CC31872" w14:textId="77777777" w:rsidR="0098411B" w:rsidRDefault="0098411B">
      <w:r>
        <w:continuationSeparator/>
      </w:r>
    </w:p>
    <w:p w14:paraId="638DBF14" w14:textId="77777777" w:rsidR="0098411B" w:rsidRDefault="009841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B86F25" w14:textId="77777777" w:rsidR="00DF027C" w:rsidRDefault="00DF027C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40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78CA552" w14:textId="77777777" w:rsidR="00DF027C" w:rsidRDefault="00DF027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2BA4" w14:textId="77777777" w:rsidR="0098411B" w:rsidRDefault="0098411B">
      <w:r>
        <w:separator/>
      </w:r>
    </w:p>
    <w:p w14:paraId="440D0CCB" w14:textId="77777777" w:rsidR="0098411B" w:rsidRDefault="0098411B"/>
  </w:footnote>
  <w:footnote w:type="continuationSeparator" w:id="0">
    <w:p w14:paraId="68735D56" w14:textId="77777777" w:rsidR="0098411B" w:rsidRDefault="0098411B">
      <w:r>
        <w:continuationSeparator/>
      </w:r>
    </w:p>
    <w:p w14:paraId="2CD0A2B5" w14:textId="77777777" w:rsidR="0098411B" w:rsidRDefault="009841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EC358D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FA1D709" w14:textId="77777777" w:rsidR="00D077E9" w:rsidRDefault="00D077E9">
          <w:pPr>
            <w:pStyle w:val="Koptekst"/>
          </w:pPr>
        </w:p>
      </w:tc>
    </w:tr>
  </w:tbl>
  <w:p w14:paraId="77336759" w14:textId="77777777" w:rsidR="00D077E9" w:rsidRDefault="00D077E9" w:rsidP="00D077E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14E"/>
    <w:multiLevelType w:val="multilevel"/>
    <w:tmpl w:val="600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3E7D"/>
    <w:multiLevelType w:val="hybridMultilevel"/>
    <w:tmpl w:val="FD6A9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79C6"/>
    <w:multiLevelType w:val="hybridMultilevel"/>
    <w:tmpl w:val="F67C8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1A28"/>
    <w:multiLevelType w:val="hybridMultilevel"/>
    <w:tmpl w:val="90E8ACDA"/>
    <w:lvl w:ilvl="0" w:tplc="5F9699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754CC"/>
    <w:multiLevelType w:val="multilevel"/>
    <w:tmpl w:val="916A04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7B15C4"/>
    <w:multiLevelType w:val="hybridMultilevel"/>
    <w:tmpl w:val="18D4E3F2"/>
    <w:lvl w:ilvl="0" w:tplc="EDC67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B75FC"/>
    <w:multiLevelType w:val="multilevel"/>
    <w:tmpl w:val="04130025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7" w15:restartNumberingAfterBreak="0">
    <w:nsid w:val="32D26863"/>
    <w:multiLevelType w:val="hybridMultilevel"/>
    <w:tmpl w:val="B43E5068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A22CB4"/>
    <w:multiLevelType w:val="hybridMultilevel"/>
    <w:tmpl w:val="C568C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F05DB"/>
    <w:multiLevelType w:val="hybridMultilevel"/>
    <w:tmpl w:val="7688C2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01DD0"/>
    <w:multiLevelType w:val="hybridMultilevel"/>
    <w:tmpl w:val="D5F8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3289F"/>
    <w:multiLevelType w:val="hybridMultilevel"/>
    <w:tmpl w:val="2E0608F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56530"/>
    <w:multiLevelType w:val="hybridMultilevel"/>
    <w:tmpl w:val="EA14C4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305D2"/>
    <w:multiLevelType w:val="multilevel"/>
    <w:tmpl w:val="04130025"/>
    <w:lvl w:ilvl="0">
      <w:start w:val="1"/>
      <w:numFmt w:val="decimal"/>
      <w:pStyle w:val="Kop11"/>
      <w:lvlText w:val="%1"/>
      <w:lvlJc w:val="left"/>
      <w:pPr>
        <w:ind w:left="432" w:hanging="432"/>
      </w:pPr>
    </w:lvl>
    <w:lvl w:ilvl="1">
      <w:start w:val="1"/>
      <w:numFmt w:val="decimal"/>
      <w:pStyle w:val="Kop21"/>
      <w:lvlText w:val="%1.%2"/>
      <w:lvlJc w:val="left"/>
      <w:pPr>
        <w:ind w:left="576" w:hanging="576"/>
      </w:pPr>
    </w:lvl>
    <w:lvl w:ilvl="2">
      <w:start w:val="1"/>
      <w:numFmt w:val="decimal"/>
      <w:pStyle w:val="Kop31"/>
      <w:lvlText w:val="%1.%2.%3"/>
      <w:lvlJc w:val="left"/>
      <w:pPr>
        <w:ind w:left="720" w:hanging="720"/>
      </w:pPr>
    </w:lvl>
    <w:lvl w:ilvl="3">
      <w:start w:val="1"/>
      <w:numFmt w:val="decimal"/>
      <w:pStyle w:val="Kop41"/>
      <w:lvlText w:val="%1.%2.%3.%4"/>
      <w:lvlJc w:val="left"/>
      <w:pPr>
        <w:ind w:left="864" w:hanging="864"/>
      </w:pPr>
    </w:lvl>
    <w:lvl w:ilvl="4">
      <w:start w:val="1"/>
      <w:numFmt w:val="decimal"/>
      <w:pStyle w:val="Kop51"/>
      <w:lvlText w:val="%1.%2.%3.%4.%5"/>
      <w:lvlJc w:val="left"/>
      <w:pPr>
        <w:ind w:left="1008" w:hanging="1008"/>
      </w:pPr>
    </w:lvl>
    <w:lvl w:ilvl="5">
      <w:start w:val="1"/>
      <w:numFmt w:val="decimal"/>
      <w:pStyle w:val="Kop61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1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42430D4"/>
    <w:multiLevelType w:val="hybridMultilevel"/>
    <w:tmpl w:val="4EF20B8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E0912"/>
    <w:multiLevelType w:val="hybridMultilevel"/>
    <w:tmpl w:val="3BCA056C"/>
    <w:lvl w:ilvl="0" w:tplc="E7EAB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23851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65C32EDC"/>
    <w:multiLevelType w:val="hybridMultilevel"/>
    <w:tmpl w:val="C8A8479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732D9"/>
    <w:multiLevelType w:val="hybridMultilevel"/>
    <w:tmpl w:val="56264FBE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E2A03"/>
    <w:multiLevelType w:val="hybridMultilevel"/>
    <w:tmpl w:val="045A5D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057A6"/>
    <w:multiLevelType w:val="hybridMultilevel"/>
    <w:tmpl w:val="92A8C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57669"/>
    <w:multiLevelType w:val="hybridMultilevel"/>
    <w:tmpl w:val="C568C6DC"/>
    <w:lvl w:ilvl="0" w:tplc="2A50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13"/>
  </w:num>
  <w:num w:numId="4">
    <w:abstractNumId w:val="3"/>
  </w:num>
  <w:num w:numId="5">
    <w:abstractNumId w:val="6"/>
  </w:num>
  <w:num w:numId="6">
    <w:abstractNumId w:val="16"/>
  </w:num>
  <w:num w:numId="7">
    <w:abstractNumId w:val="12"/>
  </w:num>
  <w:num w:numId="8">
    <w:abstractNumId w:val="11"/>
  </w:num>
  <w:num w:numId="9">
    <w:abstractNumId w:val="18"/>
  </w:num>
  <w:num w:numId="10">
    <w:abstractNumId w:val="17"/>
  </w:num>
  <w:num w:numId="11">
    <w:abstractNumId w:val="20"/>
  </w:num>
  <w:num w:numId="12">
    <w:abstractNumId w:val="13"/>
  </w:num>
  <w:num w:numId="13">
    <w:abstractNumId w:val="9"/>
  </w:num>
  <w:num w:numId="14">
    <w:abstractNumId w:val="14"/>
  </w:num>
  <w:num w:numId="15">
    <w:abstractNumId w:val="7"/>
  </w:num>
  <w:num w:numId="16">
    <w:abstractNumId w:val="0"/>
  </w:num>
  <w:num w:numId="17">
    <w:abstractNumId w:val="15"/>
  </w:num>
  <w:num w:numId="18">
    <w:abstractNumId w:val="2"/>
  </w:num>
  <w:num w:numId="19">
    <w:abstractNumId w:val="1"/>
  </w:num>
  <w:num w:numId="20">
    <w:abstractNumId w:val="10"/>
  </w:num>
  <w:num w:numId="21">
    <w:abstractNumId w:val="19"/>
  </w:num>
  <w:num w:numId="22">
    <w:abstractNumId w:val="21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9B9"/>
    <w:rsid w:val="00012652"/>
    <w:rsid w:val="00021B8C"/>
    <w:rsid w:val="0002482E"/>
    <w:rsid w:val="00030630"/>
    <w:rsid w:val="00032317"/>
    <w:rsid w:val="000341A2"/>
    <w:rsid w:val="0004148C"/>
    <w:rsid w:val="00046A10"/>
    <w:rsid w:val="00050324"/>
    <w:rsid w:val="00067DBE"/>
    <w:rsid w:val="000A0150"/>
    <w:rsid w:val="000A17E0"/>
    <w:rsid w:val="000B4D53"/>
    <w:rsid w:val="000E2145"/>
    <w:rsid w:val="000E63C9"/>
    <w:rsid w:val="000F0D08"/>
    <w:rsid w:val="001027E4"/>
    <w:rsid w:val="0011423A"/>
    <w:rsid w:val="001144BB"/>
    <w:rsid w:val="00124823"/>
    <w:rsid w:val="00130E9D"/>
    <w:rsid w:val="00132D06"/>
    <w:rsid w:val="001412F1"/>
    <w:rsid w:val="00150A6D"/>
    <w:rsid w:val="0015100A"/>
    <w:rsid w:val="001563B8"/>
    <w:rsid w:val="001712DD"/>
    <w:rsid w:val="00175D64"/>
    <w:rsid w:val="001802EF"/>
    <w:rsid w:val="0018567E"/>
    <w:rsid w:val="00185B35"/>
    <w:rsid w:val="00194ED9"/>
    <w:rsid w:val="001956A0"/>
    <w:rsid w:val="001A4BB5"/>
    <w:rsid w:val="001C6A83"/>
    <w:rsid w:val="001C7C07"/>
    <w:rsid w:val="001D0D67"/>
    <w:rsid w:val="001D1A01"/>
    <w:rsid w:val="001D1FE3"/>
    <w:rsid w:val="001E4AEC"/>
    <w:rsid w:val="001E79A4"/>
    <w:rsid w:val="001F0D82"/>
    <w:rsid w:val="001F2BC8"/>
    <w:rsid w:val="001F5F6B"/>
    <w:rsid w:val="00243EBC"/>
    <w:rsid w:val="00246A35"/>
    <w:rsid w:val="00275618"/>
    <w:rsid w:val="00282A59"/>
    <w:rsid w:val="00284320"/>
    <w:rsid w:val="00284348"/>
    <w:rsid w:val="00291B3F"/>
    <w:rsid w:val="002B1459"/>
    <w:rsid w:val="002C26D5"/>
    <w:rsid w:val="002D0AFB"/>
    <w:rsid w:val="002D5196"/>
    <w:rsid w:val="002E0D6A"/>
    <w:rsid w:val="002E510C"/>
    <w:rsid w:val="002F02B5"/>
    <w:rsid w:val="002F51F5"/>
    <w:rsid w:val="00305B3D"/>
    <w:rsid w:val="00310810"/>
    <w:rsid w:val="00312137"/>
    <w:rsid w:val="00312BC9"/>
    <w:rsid w:val="0032768B"/>
    <w:rsid w:val="00330359"/>
    <w:rsid w:val="0033762F"/>
    <w:rsid w:val="003402AD"/>
    <w:rsid w:val="003403CA"/>
    <w:rsid w:val="00350FD5"/>
    <w:rsid w:val="00353032"/>
    <w:rsid w:val="00366C7E"/>
    <w:rsid w:val="0038055C"/>
    <w:rsid w:val="00384EA3"/>
    <w:rsid w:val="00391C39"/>
    <w:rsid w:val="003A39A1"/>
    <w:rsid w:val="003C2191"/>
    <w:rsid w:val="003C7A43"/>
    <w:rsid w:val="003D3863"/>
    <w:rsid w:val="00410088"/>
    <w:rsid w:val="004110DE"/>
    <w:rsid w:val="00413477"/>
    <w:rsid w:val="00416F5D"/>
    <w:rsid w:val="004222E1"/>
    <w:rsid w:val="004377A3"/>
    <w:rsid w:val="0044085A"/>
    <w:rsid w:val="0044619C"/>
    <w:rsid w:val="00452F10"/>
    <w:rsid w:val="00476BEB"/>
    <w:rsid w:val="0048679D"/>
    <w:rsid w:val="004B21A5"/>
    <w:rsid w:val="004B3EB0"/>
    <w:rsid w:val="004C545D"/>
    <w:rsid w:val="004C7FA3"/>
    <w:rsid w:val="004D5EA3"/>
    <w:rsid w:val="0050015B"/>
    <w:rsid w:val="005037F0"/>
    <w:rsid w:val="00513789"/>
    <w:rsid w:val="00516A86"/>
    <w:rsid w:val="005233EA"/>
    <w:rsid w:val="00523BAE"/>
    <w:rsid w:val="005275F6"/>
    <w:rsid w:val="00544EF0"/>
    <w:rsid w:val="00556293"/>
    <w:rsid w:val="00572102"/>
    <w:rsid w:val="00577ED5"/>
    <w:rsid w:val="005845EB"/>
    <w:rsid w:val="005A5C41"/>
    <w:rsid w:val="005A6052"/>
    <w:rsid w:val="005A7F9E"/>
    <w:rsid w:val="005E379F"/>
    <w:rsid w:val="005F1BB0"/>
    <w:rsid w:val="005F5E22"/>
    <w:rsid w:val="00617797"/>
    <w:rsid w:val="0062089B"/>
    <w:rsid w:val="00621273"/>
    <w:rsid w:val="00632F5F"/>
    <w:rsid w:val="0064401C"/>
    <w:rsid w:val="006508D0"/>
    <w:rsid w:val="00656C4D"/>
    <w:rsid w:val="0066303A"/>
    <w:rsid w:val="006646E3"/>
    <w:rsid w:val="0067093A"/>
    <w:rsid w:val="006A5C96"/>
    <w:rsid w:val="006B19A1"/>
    <w:rsid w:val="006C5C3B"/>
    <w:rsid w:val="006D7B4D"/>
    <w:rsid w:val="006D7E8B"/>
    <w:rsid w:val="006E5716"/>
    <w:rsid w:val="00721265"/>
    <w:rsid w:val="007302B3"/>
    <w:rsid w:val="00730733"/>
    <w:rsid w:val="00730E3A"/>
    <w:rsid w:val="00733E2B"/>
    <w:rsid w:val="00736AAF"/>
    <w:rsid w:val="00765B2A"/>
    <w:rsid w:val="00783A34"/>
    <w:rsid w:val="00795362"/>
    <w:rsid w:val="007B6256"/>
    <w:rsid w:val="007C50AA"/>
    <w:rsid w:val="007C6B52"/>
    <w:rsid w:val="007D16C5"/>
    <w:rsid w:val="007E72C3"/>
    <w:rsid w:val="00803967"/>
    <w:rsid w:val="008043BA"/>
    <w:rsid w:val="008276DD"/>
    <w:rsid w:val="00835FF4"/>
    <w:rsid w:val="008415B1"/>
    <w:rsid w:val="00862FE4"/>
    <w:rsid w:val="0086389A"/>
    <w:rsid w:val="00872FAC"/>
    <w:rsid w:val="008736ED"/>
    <w:rsid w:val="0087605E"/>
    <w:rsid w:val="008819ED"/>
    <w:rsid w:val="0088324D"/>
    <w:rsid w:val="008833D0"/>
    <w:rsid w:val="00891BA9"/>
    <w:rsid w:val="00893929"/>
    <w:rsid w:val="00897BA5"/>
    <w:rsid w:val="008A5AA5"/>
    <w:rsid w:val="008B1FEE"/>
    <w:rsid w:val="008C2689"/>
    <w:rsid w:val="008D61F0"/>
    <w:rsid w:val="00903C32"/>
    <w:rsid w:val="009138CA"/>
    <w:rsid w:val="00916B16"/>
    <w:rsid w:val="009173B9"/>
    <w:rsid w:val="00931430"/>
    <w:rsid w:val="0093335D"/>
    <w:rsid w:val="0093613E"/>
    <w:rsid w:val="00943026"/>
    <w:rsid w:val="00966B81"/>
    <w:rsid w:val="00974146"/>
    <w:rsid w:val="00980659"/>
    <w:rsid w:val="0098411B"/>
    <w:rsid w:val="009875BD"/>
    <w:rsid w:val="009A0162"/>
    <w:rsid w:val="009C7720"/>
    <w:rsid w:val="009D02CE"/>
    <w:rsid w:val="009D62FD"/>
    <w:rsid w:val="00A11F80"/>
    <w:rsid w:val="00A206EA"/>
    <w:rsid w:val="00A23AFA"/>
    <w:rsid w:val="00A31B3E"/>
    <w:rsid w:val="00A32B5E"/>
    <w:rsid w:val="00A366CE"/>
    <w:rsid w:val="00A474BD"/>
    <w:rsid w:val="00A532F3"/>
    <w:rsid w:val="00A64B92"/>
    <w:rsid w:val="00A8489E"/>
    <w:rsid w:val="00A90EF2"/>
    <w:rsid w:val="00A925F5"/>
    <w:rsid w:val="00AA1956"/>
    <w:rsid w:val="00AA474E"/>
    <w:rsid w:val="00AC29F3"/>
    <w:rsid w:val="00AC4CF9"/>
    <w:rsid w:val="00AD4222"/>
    <w:rsid w:val="00AE1304"/>
    <w:rsid w:val="00AE2C32"/>
    <w:rsid w:val="00AF23AF"/>
    <w:rsid w:val="00AF42E4"/>
    <w:rsid w:val="00B03456"/>
    <w:rsid w:val="00B102DB"/>
    <w:rsid w:val="00B17AAA"/>
    <w:rsid w:val="00B231E5"/>
    <w:rsid w:val="00B36FC3"/>
    <w:rsid w:val="00B5288D"/>
    <w:rsid w:val="00B5698E"/>
    <w:rsid w:val="00B56B79"/>
    <w:rsid w:val="00B84C57"/>
    <w:rsid w:val="00BA1BDB"/>
    <w:rsid w:val="00BA2914"/>
    <w:rsid w:val="00BB5D5F"/>
    <w:rsid w:val="00BC0BC2"/>
    <w:rsid w:val="00BC0E0D"/>
    <w:rsid w:val="00BC6107"/>
    <w:rsid w:val="00BE7428"/>
    <w:rsid w:val="00C02B87"/>
    <w:rsid w:val="00C11B33"/>
    <w:rsid w:val="00C34139"/>
    <w:rsid w:val="00C34221"/>
    <w:rsid w:val="00C37F1F"/>
    <w:rsid w:val="00C4086D"/>
    <w:rsid w:val="00C4294D"/>
    <w:rsid w:val="00C67906"/>
    <w:rsid w:val="00CA1896"/>
    <w:rsid w:val="00CB5B28"/>
    <w:rsid w:val="00CC11CD"/>
    <w:rsid w:val="00CF5371"/>
    <w:rsid w:val="00D014F9"/>
    <w:rsid w:val="00D0323A"/>
    <w:rsid w:val="00D0559F"/>
    <w:rsid w:val="00D07680"/>
    <w:rsid w:val="00D077E9"/>
    <w:rsid w:val="00D20CE7"/>
    <w:rsid w:val="00D22E41"/>
    <w:rsid w:val="00D27E9E"/>
    <w:rsid w:val="00D31074"/>
    <w:rsid w:val="00D32038"/>
    <w:rsid w:val="00D40E49"/>
    <w:rsid w:val="00D42CB7"/>
    <w:rsid w:val="00D44C97"/>
    <w:rsid w:val="00D47565"/>
    <w:rsid w:val="00D5413D"/>
    <w:rsid w:val="00D55849"/>
    <w:rsid w:val="00D570A9"/>
    <w:rsid w:val="00D70D02"/>
    <w:rsid w:val="00D73655"/>
    <w:rsid w:val="00D770C7"/>
    <w:rsid w:val="00D85AE3"/>
    <w:rsid w:val="00D86945"/>
    <w:rsid w:val="00D90290"/>
    <w:rsid w:val="00D97B52"/>
    <w:rsid w:val="00DA09B9"/>
    <w:rsid w:val="00DA5CE0"/>
    <w:rsid w:val="00DD150A"/>
    <w:rsid w:val="00DD152F"/>
    <w:rsid w:val="00DD67B0"/>
    <w:rsid w:val="00DE213F"/>
    <w:rsid w:val="00DF027C"/>
    <w:rsid w:val="00DF324C"/>
    <w:rsid w:val="00DF6D9B"/>
    <w:rsid w:val="00DF7A62"/>
    <w:rsid w:val="00E00A32"/>
    <w:rsid w:val="00E1103F"/>
    <w:rsid w:val="00E1576B"/>
    <w:rsid w:val="00E16525"/>
    <w:rsid w:val="00E217E8"/>
    <w:rsid w:val="00E21DF3"/>
    <w:rsid w:val="00E22ACD"/>
    <w:rsid w:val="00E25D2B"/>
    <w:rsid w:val="00E5175C"/>
    <w:rsid w:val="00E52067"/>
    <w:rsid w:val="00E620B0"/>
    <w:rsid w:val="00E81B40"/>
    <w:rsid w:val="00E82077"/>
    <w:rsid w:val="00E907E3"/>
    <w:rsid w:val="00E908B5"/>
    <w:rsid w:val="00E9699B"/>
    <w:rsid w:val="00EA26B0"/>
    <w:rsid w:val="00EB6E4A"/>
    <w:rsid w:val="00EC0F85"/>
    <w:rsid w:val="00ED202E"/>
    <w:rsid w:val="00ED3200"/>
    <w:rsid w:val="00ED6586"/>
    <w:rsid w:val="00EF015F"/>
    <w:rsid w:val="00EF555B"/>
    <w:rsid w:val="00F027BB"/>
    <w:rsid w:val="00F06DBE"/>
    <w:rsid w:val="00F075C9"/>
    <w:rsid w:val="00F11DCF"/>
    <w:rsid w:val="00F162EA"/>
    <w:rsid w:val="00F3240C"/>
    <w:rsid w:val="00F37C2D"/>
    <w:rsid w:val="00F44B6C"/>
    <w:rsid w:val="00F52D27"/>
    <w:rsid w:val="00F5514E"/>
    <w:rsid w:val="00F66925"/>
    <w:rsid w:val="00F712E4"/>
    <w:rsid w:val="00F83527"/>
    <w:rsid w:val="00FA16E8"/>
    <w:rsid w:val="00FB1FC5"/>
    <w:rsid w:val="00FB51F8"/>
    <w:rsid w:val="00FC1B4B"/>
    <w:rsid w:val="00FC767C"/>
    <w:rsid w:val="00FD18D8"/>
    <w:rsid w:val="00FD583F"/>
    <w:rsid w:val="00FD7488"/>
    <w:rsid w:val="00FF16B4"/>
    <w:rsid w:val="00FF20F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D01F9"/>
  <w15:docId w15:val="{17777F27-9E6E-45DC-9BD0-C2B56419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Kop1">
    <w:name w:val="heading 1"/>
    <w:basedOn w:val="Standaard"/>
    <w:link w:val="Kop1Char"/>
    <w:uiPriority w:val="9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5"/>
    <w:unhideWhenUsed/>
    <w:qFormat/>
    <w:rsid w:val="00D310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unhideWhenUsed/>
    <w:qFormat/>
    <w:rsid w:val="00B102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Ondertitel">
    <w:name w:val="Subtitle"/>
    <w:basedOn w:val="Standaard"/>
    <w:link w:val="Ondertitel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Koptekst">
    <w:name w:val="header"/>
    <w:basedOn w:val="Standaard"/>
    <w:link w:val="KoptekstChar"/>
    <w:uiPriority w:val="8"/>
    <w:unhideWhenUsed/>
    <w:rsid w:val="005037F0"/>
  </w:style>
  <w:style w:type="character" w:customStyle="1" w:styleId="KoptekstChar">
    <w:name w:val="Koptekst Char"/>
    <w:basedOn w:val="Standaardalinea-lettertype"/>
    <w:link w:val="Koptekst"/>
    <w:uiPriority w:val="8"/>
    <w:rsid w:val="0093335D"/>
  </w:style>
  <w:style w:type="paragraph" w:styleId="Voettekst">
    <w:name w:val="footer"/>
    <w:basedOn w:val="Standaard"/>
    <w:link w:val="VoettekstChar"/>
    <w:uiPriority w:val="99"/>
    <w:unhideWhenUsed/>
    <w:rsid w:val="005037F0"/>
  </w:style>
  <w:style w:type="character" w:customStyle="1" w:styleId="VoettekstChar">
    <w:name w:val="Voettekst Char"/>
    <w:basedOn w:val="Standaardalinea-lettertype"/>
    <w:link w:val="Voettekst"/>
    <w:uiPriority w:val="99"/>
    <w:rsid w:val="005037F0"/>
    <w:rPr>
      <w:sz w:val="24"/>
      <w:szCs w:val="24"/>
    </w:rPr>
  </w:style>
  <w:style w:type="paragraph" w:customStyle="1" w:styleId="Name">
    <w:name w:val="Name"/>
    <w:basedOn w:val="Standaard"/>
    <w:uiPriority w:val="3"/>
    <w:qFormat/>
    <w:rsid w:val="00B231E5"/>
    <w:pPr>
      <w:spacing w:line="240" w:lineRule="auto"/>
      <w:jc w:val="right"/>
    </w:pPr>
  </w:style>
  <w:style w:type="character" w:customStyle="1" w:styleId="Kop2Char">
    <w:name w:val="Kop 2 Char"/>
    <w:basedOn w:val="Standaardalinea-lettertype"/>
    <w:link w:val="Kop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raster">
    <w:name w:val="Table Grid"/>
    <w:basedOn w:val="Standaardtabe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Standaard"/>
    <w:link w:val="ContentChar"/>
    <w:qFormat/>
    <w:rsid w:val="00DF027C"/>
    <w:rPr>
      <w:b w:val="0"/>
    </w:rPr>
  </w:style>
  <w:style w:type="paragraph" w:customStyle="1" w:styleId="EmphasisText">
    <w:name w:val="Emphasis Text"/>
    <w:basedOn w:val="Standaard"/>
    <w:link w:val="EmphasisTextChar"/>
    <w:qFormat/>
    <w:rsid w:val="00DF027C"/>
  </w:style>
  <w:style w:type="character" w:customStyle="1" w:styleId="ContentChar">
    <w:name w:val="Content Char"/>
    <w:basedOn w:val="Standaardalinea-lettertype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Standaardalinea-lettertype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09B9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DA09B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09B9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DA09B9"/>
    <w:rPr>
      <w:color w:val="3592CF" w:themeColor="hyperlink"/>
      <w:u w:val="single"/>
    </w:rPr>
  </w:style>
  <w:style w:type="paragraph" w:customStyle="1" w:styleId="Kop11">
    <w:name w:val="Kop 11"/>
    <w:basedOn w:val="Standaard"/>
    <w:rsid w:val="00DA09B9"/>
    <w:pPr>
      <w:numPr>
        <w:numId w:val="3"/>
      </w:numPr>
    </w:pPr>
  </w:style>
  <w:style w:type="paragraph" w:customStyle="1" w:styleId="Kop21">
    <w:name w:val="Kop 21"/>
    <w:basedOn w:val="Standaard"/>
    <w:rsid w:val="00DA09B9"/>
    <w:pPr>
      <w:numPr>
        <w:ilvl w:val="1"/>
        <w:numId w:val="3"/>
      </w:numPr>
    </w:pPr>
  </w:style>
  <w:style w:type="paragraph" w:customStyle="1" w:styleId="Kop31">
    <w:name w:val="Kop 31"/>
    <w:basedOn w:val="Standaard"/>
    <w:rsid w:val="00DA09B9"/>
    <w:pPr>
      <w:numPr>
        <w:ilvl w:val="2"/>
        <w:numId w:val="3"/>
      </w:numPr>
    </w:pPr>
  </w:style>
  <w:style w:type="paragraph" w:customStyle="1" w:styleId="Kop41">
    <w:name w:val="Kop 41"/>
    <w:basedOn w:val="Standaard"/>
    <w:rsid w:val="00DA09B9"/>
    <w:pPr>
      <w:numPr>
        <w:ilvl w:val="3"/>
        <w:numId w:val="3"/>
      </w:numPr>
    </w:pPr>
  </w:style>
  <w:style w:type="paragraph" w:customStyle="1" w:styleId="Kop51">
    <w:name w:val="Kop 51"/>
    <w:basedOn w:val="Standaard"/>
    <w:rsid w:val="00DA09B9"/>
    <w:pPr>
      <w:numPr>
        <w:ilvl w:val="4"/>
        <w:numId w:val="3"/>
      </w:numPr>
    </w:pPr>
  </w:style>
  <w:style w:type="paragraph" w:customStyle="1" w:styleId="Kop61">
    <w:name w:val="Kop 61"/>
    <w:basedOn w:val="Standaard"/>
    <w:rsid w:val="00DA09B9"/>
    <w:pPr>
      <w:numPr>
        <w:ilvl w:val="5"/>
        <w:numId w:val="3"/>
      </w:numPr>
    </w:pPr>
  </w:style>
  <w:style w:type="paragraph" w:customStyle="1" w:styleId="Kop71">
    <w:name w:val="Kop 71"/>
    <w:basedOn w:val="Standaard"/>
    <w:rsid w:val="00DA09B9"/>
    <w:pPr>
      <w:numPr>
        <w:ilvl w:val="6"/>
        <w:numId w:val="3"/>
      </w:numPr>
    </w:pPr>
  </w:style>
  <w:style w:type="paragraph" w:customStyle="1" w:styleId="Kop81">
    <w:name w:val="Kop 81"/>
    <w:basedOn w:val="Standaard"/>
    <w:rsid w:val="00DA09B9"/>
    <w:pPr>
      <w:numPr>
        <w:ilvl w:val="7"/>
        <w:numId w:val="3"/>
      </w:numPr>
    </w:pPr>
  </w:style>
  <w:style w:type="paragraph" w:customStyle="1" w:styleId="Kop91">
    <w:name w:val="Kop 91"/>
    <w:basedOn w:val="Standaard"/>
    <w:rsid w:val="00DA09B9"/>
    <w:pPr>
      <w:numPr>
        <w:ilvl w:val="8"/>
        <w:numId w:val="3"/>
      </w:numPr>
    </w:pPr>
  </w:style>
  <w:style w:type="paragraph" w:styleId="Lijstalinea">
    <w:name w:val="List Paragraph"/>
    <w:basedOn w:val="Standaard"/>
    <w:uiPriority w:val="99"/>
    <w:semiHidden/>
    <w:unhideWhenUsed/>
    <w:qFormat/>
    <w:rsid w:val="00E9699B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1F0D82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5"/>
    <w:rsid w:val="00D31074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4B3EB0"/>
    <w:pPr>
      <w:spacing w:after="100"/>
      <w:ind w:left="560"/>
    </w:pPr>
  </w:style>
  <w:style w:type="character" w:customStyle="1" w:styleId="Kop4Char">
    <w:name w:val="Kop 4 Char"/>
    <w:basedOn w:val="Standaardalinea-lettertype"/>
    <w:link w:val="Kop4"/>
    <w:uiPriority w:val="1"/>
    <w:rsid w:val="00B102DB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styleId="Zwaar">
    <w:name w:val="Strong"/>
    <w:basedOn w:val="Standaardalinea-lettertype"/>
    <w:uiPriority w:val="22"/>
    <w:qFormat/>
    <w:rsid w:val="007E7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0996736Ilias/schoolopdrach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miro.com/templates/moscow-matrix/" TargetMode="External"/><Relationship Id="rId4" Type="http://schemas.openxmlformats.org/officeDocument/2006/relationships/styles" Target="styles.xml"/><Relationship Id="rId9" Type="http://schemas.openxmlformats.org/officeDocument/2006/relationships/hyperlink" Target="https://nl.wikipedia.org/wiki/Unified_Modeling_Language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91C6D7E7247809D32F41B40E1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7DCD3-98B9-4072-AE4C-DC3A45A79E02}"/>
      </w:docPartPr>
      <w:docPartBody>
        <w:p w:rsidR="0033031C" w:rsidRDefault="00782FB4">
          <w:pPr>
            <w:pStyle w:val="D2691C6D7E7247809D32F41B40E177BC"/>
          </w:pPr>
          <w:r w:rsidRPr="00D86945">
            <w:rPr>
              <w:rStyle w:val="OndertitelChar"/>
              <w:b/>
            </w:rPr>
            <w:fldChar w:fldCharType="begin"/>
          </w:r>
          <w:r w:rsidRPr="00D86945">
            <w:rPr>
              <w:rStyle w:val="OndertitelChar"/>
            </w:rPr>
            <w:instrText xml:space="preserve"> DATE  \@ "MMMM d"  \* MERGEFORMAT </w:instrText>
          </w:r>
          <w:r w:rsidRPr="00D86945">
            <w:rPr>
              <w:rStyle w:val="OndertitelChar"/>
              <w:b/>
            </w:rPr>
            <w:fldChar w:fldCharType="separate"/>
          </w:r>
          <w:r>
            <w:rPr>
              <w:rStyle w:val="OndertitelChar"/>
            </w:rPr>
            <w:t>April 22</w:t>
          </w:r>
          <w:r w:rsidRPr="00D86945">
            <w:rPr>
              <w:rStyle w:val="OndertitelChar"/>
              <w:b/>
            </w:rPr>
            <w:fldChar w:fldCharType="end"/>
          </w:r>
        </w:p>
      </w:docPartBody>
    </w:docPart>
    <w:docPart>
      <w:docPartPr>
        <w:name w:val="77759684DBDA4576B356BF5AD60CB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499D5-86B3-4F83-8000-4DC01612AAB5}"/>
      </w:docPartPr>
      <w:docPartBody>
        <w:p w:rsidR="0033031C" w:rsidRDefault="00782FB4">
          <w:pPr>
            <w:pStyle w:val="77759684DBDA4576B356BF5AD60CB0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FB4"/>
    <w:rsid w:val="0033031C"/>
    <w:rsid w:val="0044002B"/>
    <w:rsid w:val="00782FB4"/>
    <w:rsid w:val="00816040"/>
    <w:rsid w:val="009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D2691C6D7E7247809D32F41B40E177BC">
    <w:name w:val="D2691C6D7E7247809D32F41B40E177BC"/>
  </w:style>
  <w:style w:type="paragraph" w:customStyle="1" w:styleId="77759684DBDA4576B356BF5AD60CB00E">
    <w:name w:val="77759684DBDA4576B356BF5AD60CB0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Ilias El Bouchtaoui 0996736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370C3-3095-42C6-91CD-9D084836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</TotalTime>
  <Pages>17</Pages>
  <Words>2064</Words>
  <Characters>11357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eigenaar</dc:creator>
  <cp:keywords/>
  <cp:lastModifiedBy>Ilias El Bouchtaoui</cp:lastModifiedBy>
  <cp:revision>2</cp:revision>
  <cp:lastPrinted>2022-04-22T10:53:00Z</cp:lastPrinted>
  <dcterms:created xsi:type="dcterms:W3CDTF">2022-06-11T23:02:00Z</dcterms:created>
  <dcterms:modified xsi:type="dcterms:W3CDTF">2022-06-11T23:02:00Z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